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591314" w14:paraId="505EB1FF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CAFA9B87306540FC9217B96EC1D75C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13CD91CA" w14:textId="734BF31C" w:rsidR="00591314" w:rsidRDefault="00E32DCB">
                <w:pPr>
                  <w:pStyle w:val="Title"/>
                </w:pPr>
                <w:r>
                  <w:t>Restaurant</w:t>
                </w:r>
                <w:r w:rsidR="00B42817">
                  <w:t xml:space="preserve"> Chain</w:t>
                </w:r>
                <w:r>
                  <w:t xml:space="preserve"> Database</w:t>
                </w:r>
              </w:p>
            </w:sdtContent>
          </w:sdt>
        </w:tc>
      </w:tr>
      <w:tr w:rsidR="00591314" w14:paraId="2F076899" w14:textId="77777777">
        <w:trPr>
          <w:trHeight w:val="6705"/>
        </w:trPr>
        <w:tc>
          <w:tcPr>
            <w:tcW w:w="9350" w:type="dxa"/>
            <w:vAlign w:val="bottom"/>
          </w:tcPr>
          <w:p w14:paraId="5BDF65A4" w14:textId="77777777" w:rsidR="00591314" w:rsidRDefault="00905CE7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ABA33F0BF6364CE7AB6AAC6B08A5B61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E32DCB">
                  <w:t>Sam Yu</w:t>
                </w:r>
              </w:sdtContent>
            </w:sdt>
          </w:p>
          <w:p w14:paraId="244B34E6" w14:textId="77777777" w:rsidR="00E32DCB" w:rsidRDefault="00E32DCB" w:rsidP="00E32DCB">
            <w:pPr>
              <w:pStyle w:val="Heading3"/>
            </w:pPr>
            <w:r>
              <w:t>Database Management</w:t>
            </w:r>
          </w:p>
          <w:p w14:paraId="743919BE" w14:textId="77777777" w:rsidR="00591314" w:rsidRDefault="00E32DCB" w:rsidP="00E32DCB">
            <w:pPr>
              <w:pStyle w:val="Heading3"/>
            </w:pPr>
            <w:r>
              <w:t>Robert Perkoski</w:t>
            </w:r>
          </w:p>
          <w:p w14:paraId="4D9D8516" w14:textId="77777777" w:rsidR="00591314" w:rsidRDefault="00905CE7">
            <w:pPr>
              <w:pStyle w:val="Heading3"/>
            </w:pPr>
            <w:sdt>
              <w:sdtPr>
                <w:id w:val="1657335012"/>
                <w:placeholder>
                  <w:docPart w:val="415336F0A283416DBA2CE9BD8BD55F59"/>
                </w:placeholder>
                <w:date w:fullDate="2017-04-19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E32DCB">
                  <w:t>April 19, 2017</w:t>
                </w:r>
              </w:sdtContent>
            </w:sdt>
          </w:p>
        </w:tc>
      </w:tr>
    </w:tbl>
    <w:p w14:paraId="3F1483E3" w14:textId="51F834B2" w:rsidR="00591314" w:rsidRDefault="00591314" w:rsidP="00A4386E">
      <w:pPr>
        <w:ind w:left="0"/>
        <w:sectPr w:rsidR="00591314">
          <w:footerReference w:type="first" r:id="rId8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p w14:paraId="5FED6D5D" w14:textId="737A2DBD" w:rsidR="00450C9C" w:rsidRDefault="00624DA2" w:rsidP="00450C9C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Table of Contents</w:t>
      </w:r>
    </w:p>
    <w:p w14:paraId="6A579B92" w14:textId="1239E236" w:rsidR="00624DA2" w:rsidRPr="00624DA2" w:rsidRDefault="00624DA2" w:rsidP="00624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24DA2">
        <w:rPr>
          <w:rFonts w:ascii="Times New Roman" w:hAnsi="Times New Roman" w:cs="Times New Roman"/>
        </w:rPr>
        <w:t>Introduction</w:t>
      </w:r>
    </w:p>
    <w:p w14:paraId="3320F4B7" w14:textId="5F0441ED" w:rsidR="00624DA2" w:rsidRPr="00624DA2" w:rsidRDefault="00624DA2" w:rsidP="00624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24DA2">
        <w:rPr>
          <w:rFonts w:ascii="Times New Roman" w:hAnsi="Times New Roman" w:cs="Times New Roman"/>
        </w:rPr>
        <w:t>UML Diagram</w:t>
      </w:r>
    </w:p>
    <w:p w14:paraId="77328557" w14:textId="77777777" w:rsidR="00624DA2" w:rsidRPr="00624DA2" w:rsidRDefault="00624DA2" w:rsidP="00624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24DA2">
        <w:rPr>
          <w:rFonts w:ascii="Times New Roman" w:hAnsi="Times New Roman" w:cs="Times New Roman"/>
        </w:rPr>
        <w:t>Business Rules</w:t>
      </w:r>
    </w:p>
    <w:p w14:paraId="64B4BD35" w14:textId="77777777" w:rsidR="00624DA2" w:rsidRPr="00624DA2" w:rsidRDefault="00624DA2" w:rsidP="00624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24DA2">
        <w:rPr>
          <w:rFonts w:ascii="Times New Roman" w:hAnsi="Times New Roman" w:cs="Times New Roman"/>
        </w:rPr>
        <w:t>Entity and Attribute Descriptions</w:t>
      </w:r>
    </w:p>
    <w:p w14:paraId="2C1FD6C7" w14:textId="77777777" w:rsidR="00624DA2" w:rsidRPr="00624DA2" w:rsidRDefault="00624DA2" w:rsidP="00624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24DA2">
        <w:rPr>
          <w:rFonts w:ascii="Times New Roman" w:hAnsi="Times New Roman" w:cs="Times New Roman"/>
        </w:rPr>
        <w:t>10 Useful Questions to Ask</w:t>
      </w:r>
    </w:p>
    <w:p w14:paraId="41621490" w14:textId="4FD80E1B" w:rsidR="00624DA2" w:rsidRPr="00624DA2" w:rsidRDefault="00624DA2" w:rsidP="00624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24DA2">
        <w:rPr>
          <w:rFonts w:ascii="Times New Roman" w:hAnsi="Times New Roman" w:cs="Times New Roman"/>
        </w:rPr>
        <w:t xml:space="preserve">Closing Statement </w:t>
      </w:r>
    </w:p>
    <w:p w14:paraId="52CD1BC1" w14:textId="5D3506AB" w:rsidR="00450C9C" w:rsidRDefault="00450C9C">
      <w:pPr>
        <w:pStyle w:val="Heading1"/>
        <w:rPr>
          <w:rStyle w:val="Heading1Char"/>
        </w:rPr>
      </w:pPr>
    </w:p>
    <w:p w14:paraId="564DACE8" w14:textId="7CA21C33" w:rsidR="00624DA2" w:rsidRDefault="00624DA2" w:rsidP="00624DA2"/>
    <w:p w14:paraId="7220C1AB" w14:textId="6426B3C4" w:rsidR="00624DA2" w:rsidRDefault="00624DA2" w:rsidP="00624DA2"/>
    <w:p w14:paraId="3BCB6236" w14:textId="23CB1D36" w:rsidR="00624DA2" w:rsidRDefault="00624DA2" w:rsidP="00624DA2"/>
    <w:p w14:paraId="422C5EE2" w14:textId="258682F4" w:rsidR="00624DA2" w:rsidRDefault="00624DA2" w:rsidP="00624DA2"/>
    <w:p w14:paraId="345A8E27" w14:textId="4CC6769F" w:rsidR="00624DA2" w:rsidRDefault="00624DA2" w:rsidP="00624DA2"/>
    <w:p w14:paraId="74C197D0" w14:textId="13AAB86C" w:rsidR="00624DA2" w:rsidRDefault="00624DA2" w:rsidP="00624DA2"/>
    <w:p w14:paraId="1771BEFC" w14:textId="1BC77B3E" w:rsidR="00624DA2" w:rsidRDefault="00624DA2" w:rsidP="00624DA2"/>
    <w:p w14:paraId="4ECFB5FD" w14:textId="1869A716" w:rsidR="00624DA2" w:rsidRDefault="00624DA2" w:rsidP="00624DA2"/>
    <w:p w14:paraId="283BB2B6" w14:textId="5E7197AF" w:rsidR="00624DA2" w:rsidRDefault="00624DA2" w:rsidP="00624DA2"/>
    <w:p w14:paraId="46D506D7" w14:textId="03DB4154" w:rsidR="00624DA2" w:rsidRDefault="00624DA2" w:rsidP="00624DA2"/>
    <w:p w14:paraId="11146F3D" w14:textId="62FEAF5F" w:rsidR="00591314" w:rsidRDefault="00624DA2">
      <w:pPr>
        <w:pStyle w:val="Heading1"/>
      </w:pPr>
      <w:r>
        <w:rPr>
          <w:rStyle w:val="Heading1Char"/>
        </w:rPr>
        <w:lastRenderedPageBreak/>
        <w:t>Introduction</w:t>
      </w:r>
    </w:p>
    <w:p w14:paraId="57FC2D7B" w14:textId="77777777" w:rsidR="00725ED2" w:rsidRPr="004858CF" w:rsidRDefault="00E32DCB" w:rsidP="00725E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58CF">
        <w:rPr>
          <w:rFonts w:ascii="Times New Roman" w:hAnsi="Times New Roman" w:cs="Times New Roman"/>
          <w:sz w:val="24"/>
          <w:szCs w:val="24"/>
        </w:rPr>
        <w:t>Th</w:t>
      </w:r>
      <w:r w:rsidR="00725ED2" w:rsidRPr="004858CF">
        <w:rPr>
          <w:rFonts w:ascii="Times New Roman" w:hAnsi="Times New Roman" w:cs="Times New Roman"/>
          <w:sz w:val="24"/>
          <w:szCs w:val="24"/>
        </w:rPr>
        <w:t>is</w:t>
      </w:r>
      <w:r w:rsidR="004858CF">
        <w:rPr>
          <w:rFonts w:ascii="Times New Roman" w:hAnsi="Times New Roman" w:cs="Times New Roman"/>
          <w:sz w:val="24"/>
          <w:szCs w:val="24"/>
        </w:rPr>
        <w:t xml:space="preserve"> project</w:t>
      </w:r>
      <w:r w:rsidR="00725ED2" w:rsidRPr="004858CF">
        <w:rPr>
          <w:rFonts w:ascii="Times New Roman" w:hAnsi="Times New Roman" w:cs="Times New Roman"/>
          <w:sz w:val="24"/>
          <w:szCs w:val="24"/>
        </w:rPr>
        <w:t xml:space="preserve"> is a UML compliant E-R model of a restaurant chain’s database. Th</w:t>
      </w:r>
      <w:r w:rsidR="004858CF">
        <w:rPr>
          <w:rFonts w:ascii="Times New Roman" w:hAnsi="Times New Roman" w:cs="Times New Roman"/>
          <w:sz w:val="24"/>
          <w:szCs w:val="24"/>
        </w:rPr>
        <w:t>e</w:t>
      </w:r>
      <w:r w:rsidR="00725ED2" w:rsidRPr="004858CF">
        <w:rPr>
          <w:rFonts w:ascii="Times New Roman" w:hAnsi="Times New Roman" w:cs="Times New Roman"/>
          <w:sz w:val="24"/>
          <w:szCs w:val="24"/>
        </w:rPr>
        <w:t xml:space="preserve"> database is designed to record and track the normal day to day operations of any restaurant chain. </w:t>
      </w:r>
      <w:r w:rsidR="004858CF">
        <w:rPr>
          <w:rFonts w:ascii="Times New Roman" w:hAnsi="Times New Roman" w:cs="Times New Roman"/>
          <w:sz w:val="24"/>
          <w:szCs w:val="24"/>
        </w:rPr>
        <w:t>Using the records from this</w:t>
      </w:r>
      <w:r w:rsidR="00725ED2" w:rsidRPr="004858CF">
        <w:rPr>
          <w:rFonts w:ascii="Times New Roman" w:hAnsi="Times New Roman" w:cs="Times New Roman"/>
          <w:sz w:val="24"/>
          <w:szCs w:val="24"/>
        </w:rPr>
        <w:t xml:space="preserve"> database</w:t>
      </w:r>
      <w:r w:rsidR="004858CF">
        <w:rPr>
          <w:rFonts w:ascii="Times New Roman" w:hAnsi="Times New Roman" w:cs="Times New Roman"/>
          <w:sz w:val="24"/>
          <w:szCs w:val="24"/>
        </w:rPr>
        <w:t>, users can</w:t>
      </w:r>
      <w:r w:rsidR="00725ED2" w:rsidRPr="004858CF">
        <w:rPr>
          <w:rFonts w:ascii="Times New Roman" w:hAnsi="Times New Roman" w:cs="Times New Roman"/>
          <w:sz w:val="24"/>
          <w:szCs w:val="24"/>
        </w:rPr>
        <w:t xml:space="preserve"> track employee records, inventory stock, sales and much more!</w:t>
      </w:r>
    </w:p>
    <w:p w14:paraId="0069BBFA" w14:textId="107B35C8" w:rsidR="00591314" w:rsidRPr="004858CF" w:rsidRDefault="00725ED2" w:rsidP="00E32DCB">
      <w:pPr>
        <w:rPr>
          <w:rFonts w:ascii="Times New Roman" w:hAnsi="Times New Roman" w:cs="Times New Roman"/>
          <w:sz w:val="24"/>
          <w:szCs w:val="24"/>
        </w:rPr>
      </w:pPr>
      <w:r w:rsidRPr="004858CF">
        <w:rPr>
          <w:rFonts w:ascii="Times New Roman" w:hAnsi="Times New Roman" w:cs="Times New Roman"/>
          <w:sz w:val="24"/>
          <w:szCs w:val="24"/>
        </w:rPr>
        <w:t xml:space="preserve"> </w:t>
      </w:r>
      <w:r w:rsidR="004858CF" w:rsidRPr="004858CF">
        <w:rPr>
          <w:rFonts w:ascii="Times New Roman" w:hAnsi="Times New Roman" w:cs="Times New Roman"/>
          <w:sz w:val="24"/>
          <w:szCs w:val="24"/>
        </w:rPr>
        <w:tab/>
      </w:r>
      <w:r w:rsidRPr="004858CF">
        <w:rPr>
          <w:rFonts w:ascii="Times New Roman" w:hAnsi="Times New Roman" w:cs="Times New Roman"/>
          <w:sz w:val="24"/>
          <w:szCs w:val="24"/>
        </w:rPr>
        <w:t>Hopefully with this database model any restaurant chain can monitor and improve its sales with order volume and customer review</w:t>
      </w:r>
      <w:r w:rsidR="004858CF">
        <w:rPr>
          <w:rFonts w:ascii="Times New Roman" w:hAnsi="Times New Roman" w:cs="Times New Roman"/>
          <w:sz w:val="24"/>
          <w:szCs w:val="24"/>
        </w:rPr>
        <w:t>s</w:t>
      </w:r>
      <w:r w:rsidRPr="004858CF">
        <w:rPr>
          <w:rFonts w:ascii="Times New Roman" w:hAnsi="Times New Roman" w:cs="Times New Roman"/>
          <w:sz w:val="24"/>
          <w:szCs w:val="24"/>
        </w:rPr>
        <w:t>. The chain can also reduce inventory waste and shortages with a vendor and supply data.</w:t>
      </w:r>
      <w:r w:rsidR="004858CF">
        <w:rPr>
          <w:rFonts w:ascii="Times New Roman" w:hAnsi="Times New Roman" w:cs="Times New Roman"/>
          <w:sz w:val="24"/>
          <w:szCs w:val="24"/>
        </w:rPr>
        <w:t xml:space="preserve"> Another use of the database is to track overall revenue, total cost and most </w:t>
      </w:r>
      <w:r w:rsidR="00AD748F">
        <w:rPr>
          <w:rFonts w:ascii="Times New Roman" w:hAnsi="Times New Roman" w:cs="Times New Roman"/>
          <w:sz w:val="24"/>
          <w:szCs w:val="24"/>
        </w:rPr>
        <w:t>importantly</w:t>
      </w:r>
      <w:r w:rsidR="004858CF">
        <w:rPr>
          <w:rFonts w:ascii="Times New Roman" w:hAnsi="Times New Roman" w:cs="Times New Roman"/>
          <w:sz w:val="24"/>
          <w:szCs w:val="24"/>
        </w:rPr>
        <w:t xml:space="preserve"> profit.</w:t>
      </w:r>
      <w:r w:rsidRPr="004858CF">
        <w:rPr>
          <w:rFonts w:ascii="Times New Roman" w:hAnsi="Times New Roman" w:cs="Times New Roman"/>
          <w:sz w:val="24"/>
          <w:szCs w:val="24"/>
        </w:rPr>
        <w:t xml:space="preserve">  Finally</w:t>
      </w:r>
      <w:r w:rsidR="004858CF" w:rsidRPr="004858CF">
        <w:rPr>
          <w:rFonts w:ascii="Times New Roman" w:hAnsi="Times New Roman" w:cs="Times New Roman"/>
          <w:sz w:val="24"/>
          <w:szCs w:val="24"/>
        </w:rPr>
        <w:t>,</w:t>
      </w:r>
      <w:r w:rsidRPr="004858CF">
        <w:rPr>
          <w:rFonts w:ascii="Times New Roman" w:hAnsi="Times New Roman" w:cs="Times New Roman"/>
          <w:sz w:val="24"/>
          <w:szCs w:val="24"/>
        </w:rPr>
        <w:t xml:space="preserve"> the chain can manage human resources with records of background checks, employment length and </w:t>
      </w:r>
      <w:r w:rsidR="004858CF" w:rsidRPr="004858CF">
        <w:rPr>
          <w:rFonts w:ascii="Times New Roman" w:hAnsi="Times New Roman" w:cs="Times New Roman"/>
          <w:sz w:val="24"/>
          <w:szCs w:val="24"/>
        </w:rPr>
        <w:t xml:space="preserve">department overhead. </w:t>
      </w:r>
      <w:r w:rsidRPr="004858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503C0" w14:textId="4BE3B147" w:rsidR="00591314" w:rsidRDefault="00591314" w:rsidP="00AD748F">
      <w:pPr>
        <w:ind w:left="0"/>
      </w:pPr>
    </w:p>
    <w:p w14:paraId="7914C54F" w14:textId="112CF2B2" w:rsidR="00B42817" w:rsidRDefault="00B42817" w:rsidP="00AD748F">
      <w:pPr>
        <w:ind w:left="0"/>
      </w:pPr>
    </w:p>
    <w:p w14:paraId="046745CC" w14:textId="7ECA0B68" w:rsidR="00B42817" w:rsidRDefault="00B42817" w:rsidP="00AD748F">
      <w:pPr>
        <w:ind w:left="0"/>
      </w:pPr>
    </w:p>
    <w:p w14:paraId="282488B2" w14:textId="64EB7D49" w:rsidR="00B42817" w:rsidRDefault="00B42817" w:rsidP="00AD748F">
      <w:pPr>
        <w:ind w:left="0"/>
      </w:pPr>
    </w:p>
    <w:p w14:paraId="39324F4F" w14:textId="1732903F" w:rsidR="00B42817" w:rsidRDefault="00B42817" w:rsidP="00AD748F">
      <w:pPr>
        <w:ind w:left="0"/>
      </w:pPr>
    </w:p>
    <w:p w14:paraId="09D48E4B" w14:textId="636FEAA4" w:rsidR="00B42817" w:rsidRDefault="00B42817" w:rsidP="00AD748F">
      <w:pPr>
        <w:ind w:left="0"/>
      </w:pPr>
    </w:p>
    <w:p w14:paraId="57896E71" w14:textId="3FC2ED7F" w:rsidR="009834F3" w:rsidRDefault="009834F3" w:rsidP="00AD748F">
      <w:pPr>
        <w:ind w:left="0"/>
      </w:pPr>
    </w:p>
    <w:p w14:paraId="341DFBA7" w14:textId="77777777" w:rsidR="009834F3" w:rsidRDefault="009834F3" w:rsidP="00AD748F">
      <w:pPr>
        <w:ind w:left="0"/>
      </w:pPr>
    </w:p>
    <w:p w14:paraId="56D238F9" w14:textId="265EA8DF" w:rsidR="00FD00E1" w:rsidRDefault="00FD00E1" w:rsidP="00AD748F">
      <w:pPr>
        <w:ind w:left="0"/>
      </w:pPr>
    </w:p>
    <w:p w14:paraId="2F8CFEC4" w14:textId="043FC567" w:rsidR="003D4F03" w:rsidRPr="003D4F03" w:rsidRDefault="009834F3" w:rsidP="003D4F03">
      <w:pPr>
        <w:pStyle w:val="Heading1"/>
      </w:pPr>
      <w:r>
        <w:rPr>
          <w:rStyle w:val="Heading1Char"/>
        </w:rPr>
        <w:lastRenderedPageBreak/>
        <w:t>UML Diagra</w:t>
      </w:r>
      <w:r w:rsidR="003D4F03">
        <w:rPr>
          <w:rStyle w:val="Heading1Char"/>
        </w:rPr>
        <w:t>m</w:t>
      </w:r>
    </w:p>
    <w:p w14:paraId="4041131B" w14:textId="60ACAF3B" w:rsidR="00FD00E1" w:rsidRDefault="003D4F03" w:rsidP="00AD748F">
      <w:pPr>
        <w:ind w:left="0"/>
      </w:pPr>
      <w:r>
        <w:rPr>
          <w:noProof/>
          <w:lang w:eastAsia="en-US"/>
        </w:rPr>
        <w:drawing>
          <wp:inline distT="0" distB="0" distL="0" distR="0" wp14:anchorId="198D94BE" wp14:editId="2C1012DE">
            <wp:extent cx="5943600" cy="6021569"/>
            <wp:effectExtent l="0" t="0" r="0" b="0"/>
            <wp:docPr id="2" name="Picture 2" descr="C:\Users\samyu\AppData\Local\Microsoft\Windows\INetCache\Content.Word\resturant databas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yu\AppData\Local\Microsoft\Windows\INetCache\Content.Word\resturant database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65E8" w14:textId="635609BA" w:rsidR="00FD00E1" w:rsidRDefault="00FD00E1" w:rsidP="00AD748F">
      <w:pPr>
        <w:ind w:left="0"/>
      </w:pPr>
    </w:p>
    <w:p w14:paraId="76BFFE8E" w14:textId="684FDB59" w:rsidR="00FD00E1" w:rsidRDefault="00FD00E1" w:rsidP="00AD748F">
      <w:pPr>
        <w:ind w:left="0"/>
      </w:pPr>
    </w:p>
    <w:p w14:paraId="5A9ED19A" w14:textId="0DABE536" w:rsidR="00FD00E1" w:rsidRDefault="00FD00E1" w:rsidP="00AD748F">
      <w:pPr>
        <w:ind w:left="0"/>
      </w:pPr>
    </w:p>
    <w:p w14:paraId="16850A55" w14:textId="60F17E90" w:rsidR="00FD00E1" w:rsidRDefault="0096570F" w:rsidP="0096570F">
      <w:pPr>
        <w:pStyle w:val="Heading1"/>
      </w:pPr>
      <w:r>
        <w:rPr>
          <w:rStyle w:val="Heading1Char"/>
        </w:rPr>
        <w:lastRenderedPageBreak/>
        <w:t xml:space="preserve">Business Rules </w:t>
      </w: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2186"/>
        <w:gridCol w:w="1953"/>
        <w:gridCol w:w="1821"/>
        <w:gridCol w:w="1821"/>
        <w:gridCol w:w="1854"/>
      </w:tblGrid>
      <w:tr w:rsidR="00905CE7" w14:paraId="50944D29" w14:textId="77777777" w:rsidTr="00905CE7">
        <w:trPr>
          <w:trHeight w:val="1081"/>
        </w:trPr>
        <w:tc>
          <w:tcPr>
            <w:tcW w:w="1927" w:type="dxa"/>
          </w:tcPr>
          <w:p w14:paraId="5F587406" w14:textId="168A5D18" w:rsidR="00905CE7" w:rsidRDefault="00905CE7" w:rsidP="00AD748F">
            <w:pPr>
              <w:ind w:left="0"/>
            </w:pPr>
            <w:r>
              <w:t>Entity 1</w:t>
            </w:r>
          </w:p>
        </w:tc>
        <w:tc>
          <w:tcPr>
            <w:tcW w:w="1927" w:type="dxa"/>
          </w:tcPr>
          <w:p w14:paraId="5F67E584" w14:textId="306E3272" w:rsidR="00905CE7" w:rsidRDefault="00905CE7" w:rsidP="00AD748F">
            <w:pPr>
              <w:ind w:left="0"/>
            </w:pPr>
            <w:r>
              <w:t>Entity 2</w:t>
            </w:r>
          </w:p>
        </w:tc>
        <w:tc>
          <w:tcPr>
            <w:tcW w:w="1927" w:type="dxa"/>
          </w:tcPr>
          <w:p w14:paraId="2FDCE2E7" w14:textId="07CEE92C" w:rsidR="00905CE7" w:rsidRDefault="00905CE7" w:rsidP="00AD748F">
            <w:pPr>
              <w:ind w:left="0"/>
            </w:pPr>
            <w:r>
              <w:t>Cardinality on 1</w:t>
            </w:r>
          </w:p>
        </w:tc>
        <w:tc>
          <w:tcPr>
            <w:tcW w:w="1927" w:type="dxa"/>
          </w:tcPr>
          <w:p w14:paraId="47F98B9D" w14:textId="1E8EB396" w:rsidR="00905CE7" w:rsidRDefault="00905CE7" w:rsidP="00AD748F">
            <w:pPr>
              <w:ind w:left="0"/>
            </w:pPr>
            <w:r>
              <w:t>Cardinality on 2</w:t>
            </w:r>
          </w:p>
        </w:tc>
        <w:tc>
          <w:tcPr>
            <w:tcW w:w="1927" w:type="dxa"/>
          </w:tcPr>
          <w:p w14:paraId="4B6DDBC1" w14:textId="70942590" w:rsidR="00905CE7" w:rsidRDefault="00905CE7" w:rsidP="00AD748F">
            <w:pPr>
              <w:ind w:left="0"/>
            </w:pPr>
            <w:r>
              <w:t>Business Rules</w:t>
            </w:r>
          </w:p>
        </w:tc>
      </w:tr>
      <w:tr w:rsidR="00905CE7" w14:paraId="21AB8403" w14:textId="77777777" w:rsidTr="00905CE7">
        <w:trPr>
          <w:trHeight w:val="1081"/>
        </w:trPr>
        <w:tc>
          <w:tcPr>
            <w:tcW w:w="1927" w:type="dxa"/>
          </w:tcPr>
          <w:p w14:paraId="6460F3C3" w14:textId="61D8537B" w:rsidR="00905CE7" w:rsidRDefault="00905CE7" w:rsidP="00AD748F">
            <w:pPr>
              <w:ind w:left="0"/>
            </w:pPr>
            <w:r>
              <w:t>Restaurant_locations</w:t>
            </w:r>
          </w:p>
        </w:tc>
        <w:tc>
          <w:tcPr>
            <w:tcW w:w="1927" w:type="dxa"/>
          </w:tcPr>
          <w:p w14:paraId="76745FD2" w14:textId="70E3986A" w:rsidR="00905CE7" w:rsidRDefault="00905CE7" w:rsidP="00AD748F">
            <w:pPr>
              <w:ind w:left="0"/>
            </w:pPr>
            <w:r>
              <w:t>vendors</w:t>
            </w:r>
          </w:p>
        </w:tc>
        <w:tc>
          <w:tcPr>
            <w:tcW w:w="1927" w:type="dxa"/>
          </w:tcPr>
          <w:p w14:paraId="698CEF47" w14:textId="426FA784" w:rsidR="00905CE7" w:rsidRDefault="00905CE7" w:rsidP="00AD748F">
            <w:pPr>
              <w:ind w:left="0"/>
            </w:pPr>
            <w:r>
              <w:t>1..1</w:t>
            </w:r>
          </w:p>
        </w:tc>
        <w:tc>
          <w:tcPr>
            <w:tcW w:w="1927" w:type="dxa"/>
          </w:tcPr>
          <w:p w14:paraId="5EC45786" w14:textId="2B0D45F1" w:rsidR="00905CE7" w:rsidRDefault="00905CE7" w:rsidP="00AD748F">
            <w:pPr>
              <w:ind w:left="0"/>
            </w:pPr>
            <w:r>
              <w:t>0..*</w:t>
            </w:r>
          </w:p>
        </w:tc>
        <w:tc>
          <w:tcPr>
            <w:tcW w:w="1927" w:type="dxa"/>
          </w:tcPr>
          <w:p w14:paraId="0E5C6197" w14:textId="09A9AEBF" w:rsidR="00905CE7" w:rsidRDefault="00905CE7" w:rsidP="00AD748F">
            <w:pPr>
              <w:ind w:left="0"/>
            </w:pPr>
            <w:r>
              <w:t>Restaurant can 0 or have many vendors.</w:t>
            </w:r>
          </w:p>
          <w:p w14:paraId="2D5E9CA0" w14:textId="6BE2E29E" w:rsidR="00905CE7" w:rsidRDefault="00905CE7" w:rsidP="00AD748F">
            <w:pPr>
              <w:ind w:left="0"/>
            </w:pPr>
            <w:r>
              <w:t>Vendors can have 1 restaurant</w:t>
            </w:r>
          </w:p>
        </w:tc>
      </w:tr>
      <w:tr w:rsidR="00905CE7" w14:paraId="6FCB937C" w14:textId="77777777" w:rsidTr="00905CE7">
        <w:trPr>
          <w:trHeight w:val="1081"/>
        </w:trPr>
        <w:tc>
          <w:tcPr>
            <w:tcW w:w="1927" w:type="dxa"/>
          </w:tcPr>
          <w:p w14:paraId="4BF4316B" w14:textId="17A7FB88" w:rsidR="00905CE7" w:rsidRDefault="00905CE7" w:rsidP="00AD748F">
            <w:pPr>
              <w:ind w:left="0"/>
            </w:pPr>
            <w:r>
              <w:t>Restaurant_locations</w:t>
            </w:r>
          </w:p>
        </w:tc>
        <w:tc>
          <w:tcPr>
            <w:tcW w:w="1927" w:type="dxa"/>
          </w:tcPr>
          <w:p w14:paraId="7218B6E7" w14:textId="375D7B44" w:rsidR="00905CE7" w:rsidRDefault="00905CE7" w:rsidP="00AD748F">
            <w:pPr>
              <w:ind w:left="0"/>
            </w:pPr>
            <w:r>
              <w:t>inventory</w:t>
            </w:r>
          </w:p>
        </w:tc>
        <w:tc>
          <w:tcPr>
            <w:tcW w:w="1927" w:type="dxa"/>
          </w:tcPr>
          <w:p w14:paraId="392D9E60" w14:textId="200E99D5" w:rsidR="00905CE7" w:rsidRDefault="00905CE7" w:rsidP="00AD748F">
            <w:pPr>
              <w:ind w:left="0"/>
            </w:pPr>
            <w:r>
              <w:t>1..1</w:t>
            </w:r>
          </w:p>
        </w:tc>
        <w:tc>
          <w:tcPr>
            <w:tcW w:w="1927" w:type="dxa"/>
          </w:tcPr>
          <w:p w14:paraId="2621966D" w14:textId="5A375681" w:rsidR="00905CE7" w:rsidRDefault="00905CE7" w:rsidP="00AD748F">
            <w:pPr>
              <w:ind w:left="0"/>
            </w:pPr>
            <w:r>
              <w:t>1..1</w:t>
            </w:r>
          </w:p>
        </w:tc>
        <w:tc>
          <w:tcPr>
            <w:tcW w:w="1927" w:type="dxa"/>
          </w:tcPr>
          <w:p w14:paraId="37B89B78" w14:textId="2C81B679" w:rsidR="00905CE7" w:rsidRDefault="00905CE7" w:rsidP="00AD748F">
            <w:pPr>
              <w:ind w:left="0"/>
            </w:pPr>
            <w:r>
              <w:t>Restaurants can have 1 inventory</w:t>
            </w:r>
          </w:p>
          <w:p w14:paraId="7194AD5C" w14:textId="40BDEBE4" w:rsidR="00905CE7" w:rsidRDefault="00905CE7" w:rsidP="00AD748F">
            <w:pPr>
              <w:ind w:left="0"/>
            </w:pPr>
            <w:r>
              <w:t>An inventory can have 1 restaurant</w:t>
            </w:r>
          </w:p>
        </w:tc>
      </w:tr>
      <w:tr w:rsidR="00905CE7" w14:paraId="3BEBB526" w14:textId="77777777" w:rsidTr="00905CE7">
        <w:trPr>
          <w:trHeight w:val="1081"/>
        </w:trPr>
        <w:tc>
          <w:tcPr>
            <w:tcW w:w="1927" w:type="dxa"/>
          </w:tcPr>
          <w:p w14:paraId="6FE5FFFE" w14:textId="115BB88E" w:rsidR="00905CE7" w:rsidRDefault="00905CE7" w:rsidP="00AD748F">
            <w:pPr>
              <w:ind w:left="0"/>
            </w:pPr>
            <w:r>
              <w:t>Restaurant_locations</w:t>
            </w:r>
          </w:p>
        </w:tc>
        <w:tc>
          <w:tcPr>
            <w:tcW w:w="1927" w:type="dxa"/>
          </w:tcPr>
          <w:p w14:paraId="659AAE87" w14:textId="70FFB4A9" w:rsidR="00905CE7" w:rsidRDefault="00905CE7" w:rsidP="00AD748F">
            <w:pPr>
              <w:ind w:left="0"/>
            </w:pPr>
            <w:r>
              <w:t>departments</w:t>
            </w:r>
          </w:p>
        </w:tc>
        <w:tc>
          <w:tcPr>
            <w:tcW w:w="1927" w:type="dxa"/>
          </w:tcPr>
          <w:p w14:paraId="7A266999" w14:textId="2F250B4F" w:rsidR="00905CE7" w:rsidRDefault="00905CE7" w:rsidP="00AD748F">
            <w:pPr>
              <w:ind w:left="0"/>
            </w:pPr>
            <w:r>
              <w:t>1..1</w:t>
            </w:r>
          </w:p>
        </w:tc>
        <w:tc>
          <w:tcPr>
            <w:tcW w:w="1927" w:type="dxa"/>
          </w:tcPr>
          <w:p w14:paraId="2EAE1CC0" w14:textId="53871505" w:rsidR="00905CE7" w:rsidRDefault="00905CE7" w:rsidP="00AD748F">
            <w:pPr>
              <w:ind w:left="0"/>
            </w:pPr>
            <w:r>
              <w:t>0..*</w:t>
            </w:r>
          </w:p>
        </w:tc>
        <w:tc>
          <w:tcPr>
            <w:tcW w:w="1927" w:type="dxa"/>
          </w:tcPr>
          <w:p w14:paraId="6891C97D" w14:textId="4F3F5D8C" w:rsidR="00905CE7" w:rsidRDefault="00905CE7" w:rsidP="00AD748F">
            <w:pPr>
              <w:ind w:left="0"/>
            </w:pPr>
            <w:r>
              <w:t>Restaurants can have 0 or many departments. Departments have 1 restaurant</w:t>
            </w:r>
          </w:p>
        </w:tc>
      </w:tr>
      <w:tr w:rsidR="00905CE7" w14:paraId="30828FF2" w14:textId="77777777" w:rsidTr="00905CE7">
        <w:trPr>
          <w:trHeight w:val="1096"/>
        </w:trPr>
        <w:tc>
          <w:tcPr>
            <w:tcW w:w="1927" w:type="dxa"/>
          </w:tcPr>
          <w:p w14:paraId="5C914C7E" w14:textId="7104C148" w:rsidR="00905CE7" w:rsidRDefault="00905CE7" w:rsidP="00AD748F">
            <w:pPr>
              <w:ind w:left="0"/>
            </w:pPr>
            <w:r>
              <w:t>Restaurant_locations</w:t>
            </w:r>
          </w:p>
        </w:tc>
        <w:tc>
          <w:tcPr>
            <w:tcW w:w="1927" w:type="dxa"/>
          </w:tcPr>
          <w:p w14:paraId="4D3067DF" w14:textId="32C465BE" w:rsidR="00905CE7" w:rsidRDefault="00905CE7" w:rsidP="00AD748F">
            <w:pPr>
              <w:ind w:left="0"/>
            </w:pPr>
            <w:r>
              <w:t>profitability</w:t>
            </w:r>
          </w:p>
        </w:tc>
        <w:tc>
          <w:tcPr>
            <w:tcW w:w="1927" w:type="dxa"/>
          </w:tcPr>
          <w:p w14:paraId="550DB7A4" w14:textId="649FB4C0" w:rsidR="00905CE7" w:rsidRDefault="00905CE7" w:rsidP="00AD748F">
            <w:pPr>
              <w:ind w:left="0"/>
            </w:pPr>
            <w:r>
              <w:t>1..1</w:t>
            </w:r>
          </w:p>
        </w:tc>
        <w:tc>
          <w:tcPr>
            <w:tcW w:w="1927" w:type="dxa"/>
          </w:tcPr>
          <w:p w14:paraId="0A4B026C" w14:textId="6C7DF953" w:rsidR="00905CE7" w:rsidRDefault="00905CE7" w:rsidP="00AD748F">
            <w:pPr>
              <w:ind w:left="0"/>
            </w:pPr>
            <w:r>
              <w:t>1..1</w:t>
            </w:r>
          </w:p>
        </w:tc>
        <w:tc>
          <w:tcPr>
            <w:tcW w:w="1927" w:type="dxa"/>
          </w:tcPr>
          <w:p w14:paraId="7AA895AA" w14:textId="1219B62A" w:rsidR="00905CE7" w:rsidRDefault="00905CE7" w:rsidP="00AD748F">
            <w:pPr>
              <w:ind w:left="0"/>
            </w:pPr>
            <w:r>
              <w:t xml:space="preserve">Restaurants  have 1 profitability chart. </w:t>
            </w:r>
            <w:r>
              <w:lastRenderedPageBreak/>
              <w:t>Profitability charts have 1 restaurant</w:t>
            </w:r>
          </w:p>
        </w:tc>
      </w:tr>
      <w:tr w:rsidR="00905CE7" w14:paraId="51A61D74" w14:textId="77777777" w:rsidTr="00905CE7">
        <w:trPr>
          <w:trHeight w:val="1081"/>
        </w:trPr>
        <w:tc>
          <w:tcPr>
            <w:tcW w:w="1927" w:type="dxa"/>
          </w:tcPr>
          <w:p w14:paraId="1BD9140D" w14:textId="6E7EB980" w:rsidR="00905CE7" w:rsidRDefault="00905CE7" w:rsidP="00AD748F">
            <w:pPr>
              <w:ind w:left="0"/>
            </w:pPr>
            <w:r>
              <w:lastRenderedPageBreak/>
              <w:t>Restaurant_locations</w:t>
            </w:r>
          </w:p>
        </w:tc>
        <w:tc>
          <w:tcPr>
            <w:tcW w:w="1927" w:type="dxa"/>
          </w:tcPr>
          <w:p w14:paraId="71E30818" w14:textId="6E6A5619" w:rsidR="00905CE7" w:rsidRDefault="00905CE7" w:rsidP="00AD748F">
            <w:pPr>
              <w:ind w:left="0"/>
            </w:pPr>
            <w:r>
              <w:t>orders</w:t>
            </w:r>
          </w:p>
        </w:tc>
        <w:tc>
          <w:tcPr>
            <w:tcW w:w="1927" w:type="dxa"/>
          </w:tcPr>
          <w:p w14:paraId="2DBA649A" w14:textId="68F5C99B" w:rsidR="00905CE7" w:rsidRDefault="00905CE7" w:rsidP="00AD748F">
            <w:pPr>
              <w:ind w:left="0"/>
            </w:pPr>
            <w:r>
              <w:t>1..1</w:t>
            </w:r>
          </w:p>
        </w:tc>
        <w:tc>
          <w:tcPr>
            <w:tcW w:w="1927" w:type="dxa"/>
          </w:tcPr>
          <w:p w14:paraId="62B2205D" w14:textId="4E89D16D" w:rsidR="00905CE7" w:rsidRDefault="00905CE7" w:rsidP="00AD748F">
            <w:pPr>
              <w:ind w:left="0"/>
            </w:pPr>
            <w:r>
              <w:t>0..*</w:t>
            </w:r>
          </w:p>
        </w:tc>
        <w:tc>
          <w:tcPr>
            <w:tcW w:w="1927" w:type="dxa"/>
          </w:tcPr>
          <w:p w14:paraId="6690875E" w14:textId="22753E13" w:rsidR="00905CE7" w:rsidRDefault="00905CE7" w:rsidP="00AD748F">
            <w:pPr>
              <w:ind w:left="0"/>
            </w:pPr>
            <w:r>
              <w:t xml:space="preserve">Restaurants can have 0  many or many orders. Orders are from 1 resturant </w:t>
            </w:r>
          </w:p>
        </w:tc>
      </w:tr>
      <w:tr w:rsidR="00905CE7" w14:paraId="2EFCB235" w14:textId="77777777" w:rsidTr="00905CE7">
        <w:trPr>
          <w:trHeight w:val="1081"/>
        </w:trPr>
        <w:tc>
          <w:tcPr>
            <w:tcW w:w="1927" w:type="dxa"/>
          </w:tcPr>
          <w:p w14:paraId="6CC4D217" w14:textId="1A0971EB" w:rsidR="00905CE7" w:rsidRDefault="00905CE7" w:rsidP="00AD748F">
            <w:pPr>
              <w:ind w:left="0"/>
            </w:pPr>
            <w:r>
              <w:t>Restaurant_locations</w:t>
            </w:r>
          </w:p>
        </w:tc>
        <w:tc>
          <w:tcPr>
            <w:tcW w:w="1927" w:type="dxa"/>
          </w:tcPr>
          <w:p w14:paraId="55BCAC39" w14:textId="1EA2DDD4" w:rsidR="00905CE7" w:rsidRDefault="00905CE7" w:rsidP="00AD748F">
            <w:pPr>
              <w:ind w:left="0"/>
            </w:pPr>
            <w:r>
              <w:t>permits</w:t>
            </w:r>
          </w:p>
        </w:tc>
        <w:tc>
          <w:tcPr>
            <w:tcW w:w="1927" w:type="dxa"/>
          </w:tcPr>
          <w:p w14:paraId="4227E7E4" w14:textId="3DCFDD91" w:rsidR="00905CE7" w:rsidRDefault="00905CE7" w:rsidP="00AD748F">
            <w:pPr>
              <w:ind w:left="0"/>
            </w:pPr>
            <w:r>
              <w:t>1..1</w:t>
            </w:r>
          </w:p>
        </w:tc>
        <w:tc>
          <w:tcPr>
            <w:tcW w:w="1927" w:type="dxa"/>
          </w:tcPr>
          <w:p w14:paraId="0FF7DFDC" w14:textId="27A4702D" w:rsidR="00905CE7" w:rsidRDefault="00905CE7" w:rsidP="00AD748F">
            <w:pPr>
              <w:ind w:left="0"/>
            </w:pPr>
            <w:r>
              <w:t>0..*</w:t>
            </w:r>
          </w:p>
        </w:tc>
        <w:tc>
          <w:tcPr>
            <w:tcW w:w="1927" w:type="dxa"/>
          </w:tcPr>
          <w:p w14:paraId="3353C015" w14:textId="4AAB1C14" w:rsidR="00905CE7" w:rsidRDefault="00905CE7" w:rsidP="00AD748F">
            <w:pPr>
              <w:ind w:left="0"/>
            </w:pPr>
            <w:r>
              <w:t>Restaurants can have 0 or many permits. Permits are for 1 resturant</w:t>
            </w:r>
          </w:p>
        </w:tc>
      </w:tr>
      <w:tr w:rsidR="00905CE7" w14:paraId="1E125FA1" w14:textId="77777777" w:rsidTr="00905CE7">
        <w:trPr>
          <w:trHeight w:val="1081"/>
        </w:trPr>
        <w:tc>
          <w:tcPr>
            <w:tcW w:w="1927" w:type="dxa"/>
          </w:tcPr>
          <w:p w14:paraId="2F4D6728" w14:textId="7EE1469C" w:rsidR="00905CE7" w:rsidRDefault="00B474DC" w:rsidP="00AD748F">
            <w:pPr>
              <w:ind w:left="0"/>
            </w:pPr>
            <w:r>
              <w:t>Orders</w:t>
            </w:r>
          </w:p>
        </w:tc>
        <w:tc>
          <w:tcPr>
            <w:tcW w:w="1927" w:type="dxa"/>
          </w:tcPr>
          <w:p w14:paraId="477B4372" w14:textId="3FAEA63C" w:rsidR="00905CE7" w:rsidRDefault="00B474DC" w:rsidP="00AD748F">
            <w:pPr>
              <w:ind w:left="0"/>
            </w:pPr>
            <w:r>
              <w:t>Customer_reviews</w:t>
            </w:r>
          </w:p>
        </w:tc>
        <w:tc>
          <w:tcPr>
            <w:tcW w:w="1927" w:type="dxa"/>
          </w:tcPr>
          <w:p w14:paraId="5ED7450D" w14:textId="0B12C66C" w:rsidR="00905CE7" w:rsidRDefault="00B474DC" w:rsidP="00AD748F">
            <w:pPr>
              <w:ind w:left="0"/>
            </w:pPr>
            <w:r>
              <w:t>1..1</w:t>
            </w:r>
          </w:p>
        </w:tc>
        <w:tc>
          <w:tcPr>
            <w:tcW w:w="1927" w:type="dxa"/>
          </w:tcPr>
          <w:p w14:paraId="0380FF5C" w14:textId="05386C5E" w:rsidR="00905CE7" w:rsidRDefault="00B474DC" w:rsidP="00AD748F">
            <w:pPr>
              <w:ind w:left="0"/>
            </w:pPr>
            <w:r>
              <w:t>0..*</w:t>
            </w:r>
          </w:p>
        </w:tc>
        <w:tc>
          <w:tcPr>
            <w:tcW w:w="1927" w:type="dxa"/>
          </w:tcPr>
          <w:p w14:paraId="06D114AA" w14:textId="42DB6EFE" w:rsidR="00905CE7" w:rsidRDefault="00B474DC" w:rsidP="00AD748F">
            <w:pPr>
              <w:ind w:left="0"/>
            </w:pPr>
            <w:r>
              <w:t>Orders can have 0 or many reviews. Reviews can come from only 1 order</w:t>
            </w:r>
          </w:p>
        </w:tc>
      </w:tr>
    </w:tbl>
    <w:p w14:paraId="7FAB0800" w14:textId="56FF62A4" w:rsidR="00905CE7" w:rsidRDefault="00905CE7" w:rsidP="00AD748F">
      <w:pPr>
        <w:ind w:left="0"/>
      </w:pPr>
    </w:p>
    <w:tbl>
      <w:tblPr>
        <w:tblStyle w:val="TableGrid"/>
        <w:tblW w:w="9655" w:type="dxa"/>
        <w:tblLook w:val="04A0" w:firstRow="1" w:lastRow="0" w:firstColumn="1" w:lastColumn="0" w:noHBand="0" w:noVBand="1"/>
      </w:tblPr>
      <w:tblGrid>
        <w:gridCol w:w="1931"/>
        <w:gridCol w:w="1931"/>
        <w:gridCol w:w="1931"/>
        <w:gridCol w:w="1931"/>
        <w:gridCol w:w="1931"/>
      </w:tblGrid>
      <w:tr w:rsidR="00B474DC" w14:paraId="30CF7975" w14:textId="77777777" w:rsidTr="00B474DC">
        <w:trPr>
          <w:trHeight w:val="1350"/>
        </w:trPr>
        <w:tc>
          <w:tcPr>
            <w:tcW w:w="1931" w:type="dxa"/>
          </w:tcPr>
          <w:p w14:paraId="3CC009FD" w14:textId="6904D7CC" w:rsidR="00B474DC" w:rsidRDefault="00B474DC" w:rsidP="00AD748F">
            <w:pPr>
              <w:ind w:left="0"/>
            </w:pPr>
            <w:r>
              <w:t>departments</w:t>
            </w:r>
          </w:p>
        </w:tc>
        <w:tc>
          <w:tcPr>
            <w:tcW w:w="1931" w:type="dxa"/>
          </w:tcPr>
          <w:p w14:paraId="2E4BF232" w14:textId="22CD2D3E" w:rsidR="00B474DC" w:rsidRDefault="00B474DC" w:rsidP="00AD748F">
            <w:pPr>
              <w:ind w:left="0"/>
            </w:pPr>
            <w:r>
              <w:t>employees</w:t>
            </w:r>
          </w:p>
        </w:tc>
        <w:tc>
          <w:tcPr>
            <w:tcW w:w="1931" w:type="dxa"/>
          </w:tcPr>
          <w:p w14:paraId="3297465A" w14:textId="12439996" w:rsidR="00B474DC" w:rsidRDefault="00B474DC" w:rsidP="00AD748F">
            <w:pPr>
              <w:ind w:left="0"/>
            </w:pPr>
            <w:r>
              <w:t>1..1</w:t>
            </w:r>
          </w:p>
        </w:tc>
        <w:tc>
          <w:tcPr>
            <w:tcW w:w="1931" w:type="dxa"/>
          </w:tcPr>
          <w:p w14:paraId="7072AA88" w14:textId="20E85F01" w:rsidR="00B474DC" w:rsidRDefault="00B474DC" w:rsidP="00AD748F">
            <w:pPr>
              <w:ind w:left="0"/>
            </w:pPr>
            <w:r>
              <w:t>0..*</w:t>
            </w:r>
          </w:p>
        </w:tc>
        <w:tc>
          <w:tcPr>
            <w:tcW w:w="1931" w:type="dxa"/>
          </w:tcPr>
          <w:p w14:paraId="7A051A50" w14:textId="7775FCE5" w:rsidR="00B474DC" w:rsidRDefault="00B474DC" w:rsidP="00AD748F">
            <w:pPr>
              <w:ind w:left="0"/>
            </w:pPr>
            <w:r>
              <w:t xml:space="preserve">Departments can have 0 or many employees. Employees can </w:t>
            </w:r>
            <w:r>
              <w:lastRenderedPageBreak/>
              <w:t>only be from 1 department.</w:t>
            </w:r>
          </w:p>
        </w:tc>
      </w:tr>
      <w:tr w:rsidR="00B474DC" w14:paraId="243C7DCD" w14:textId="77777777" w:rsidTr="00B474DC">
        <w:trPr>
          <w:trHeight w:val="1368"/>
        </w:trPr>
        <w:tc>
          <w:tcPr>
            <w:tcW w:w="1931" w:type="dxa"/>
          </w:tcPr>
          <w:p w14:paraId="227343DD" w14:textId="3A2C9461" w:rsidR="00B474DC" w:rsidRDefault="00B474DC" w:rsidP="00AD748F">
            <w:pPr>
              <w:ind w:left="0"/>
            </w:pPr>
            <w:r>
              <w:lastRenderedPageBreak/>
              <w:t>Employees</w:t>
            </w:r>
          </w:p>
        </w:tc>
        <w:tc>
          <w:tcPr>
            <w:tcW w:w="1931" w:type="dxa"/>
          </w:tcPr>
          <w:p w14:paraId="3AFF3E44" w14:textId="4F21E835" w:rsidR="00B474DC" w:rsidRDefault="00B474DC" w:rsidP="00AD748F">
            <w:pPr>
              <w:ind w:left="0"/>
            </w:pPr>
            <w:r>
              <w:t>payroll</w:t>
            </w:r>
          </w:p>
        </w:tc>
        <w:tc>
          <w:tcPr>
            <w:tcW w:w="1931" w:type="dxa"/>
          </w:tcPr>
          <w:p w14:paraId="6D048D65" w14:textId="0987292E" w:rsidR="00B474DC" w:rsidRDefault="00B474DC" w:rsidP="00AD748F">
            <w:pPr>
              <w:ind w:left="0"/>
            </w:pPr>
            <w:r>
              <w:t>1..1</w:t>
            </w:r>
          </w:p>
        </w:tc>
        <w:tc>
          <w:tcPr>
            <w:tcW w:w="1931" w:type="dxa"/>
          </w:tcPr>
          <w:p w14:paraId="62B13B99" w14:textId="4120FBCE" w:rsidR="00B474DC" w:rsidRDefault="00B474DC" w:rsidP="00AD748F">
            <w:pPr>
              <w:ind w:left="0"/>
            </w:pPr>
            <w:r>
              <w:t>1..1</w:t>
            </w:r>
          </w:p>
        </w:tc>
        <w:tc>
          <w:tcPr>
            <w:tcW w:w="1931" w:type="dxa"/>
          </w:tcPr>
          <w:p w14:paraId="4448499A" w14:textId="4126778C" w:rsidR="00B474DC" w:rsidRDefault="00B474DC" w:rsidP="00AD748F">
            <w:pPr>
              <w:ind w:left="0"/>
            </w:pPr>
            <w:r>
              <w:t>Employees have 1 payroll. Payroll record is specific to 1 employee.</w:t>
            </w:r>
          </w:p>
        </w:tc>
      </w:tr>
    </w:tbl>
    <w:p w14:paraId="09063559" w14:textId="4AF2C2DA" w:rsidR="00905CE7" w:rsidRDefault="00905CE7" w:rsidP="00AD748F">
      <w:pPr>
        <w:ind w:left="0"/>
      </w:pPr>
    </w:p>
    <w:p w14:paraId="5E2A05A0" w14:textId="56CE5DEA" w:rsidR="009834F3" w:rsidRDefault="009834F3" w:rsidP="00AD748F">
      <w:pPr>
        <w:ind w:left="0"/>
      </w:pPr>
    </w:p>
    <w:p w14:paraId="45F5AB9B" w14:textId="5612EC25" w:rsidR="009834F3" w:rsidRDefault="009834F3" w:rsidP="00AD748F">
      <w:pPr>
        <w:ind w:left="0"/>
      </w:pPr>
    </w:p>
    <w:p w14:paraId="2EFA3776" w14:textId="43437144" w:rsidR="009834F3" w:rsidRDefault="009834F3" w:rsidP="00AD748F">
      <w:pPr>
        <w:ind w:left="0"/>
      </w:pPr>
    </w:p>
    <w:p w14:paraId="0D5D0BDB" w14:textId="3D0C72C9" w:rsidR="009834F3" w:rsidRDefault="009834F3" w:rsidP="00AD748F">
      <w:pPr>
        <w:ind w:left="0"/>
      </w:pPr>
    </w:p>
    <w:p w14:paraId="219C5ED1" w14:textId="62295290" w:rsidR="009834F3" w:rsidRDefault="009834F3" w:rsidP="00AD748F">
      <w:pPr>
        <w:ind w:left="0"/>
      </w:pPr>
    </w:p>
    <w:p w14:paraId="665148DC" w14:textId="0CD5C979" w:rsidR="009834F3" w:rsidRDefault="009834F3" w:rsidP="00AD748F">
      <w:pPr>
        <w:ind w:left="0"/>
      </w:pPr>
    </w:p>
    <w:p w14:paraId="009ED1D2" w14:textId="3A3D7B49" w:rsidR="009834F3" w:rsidRDefault="009834F3" w:rsidP="00AD748F">
      <w:pPr>
        <w:ind w:left="0"/>
      </w:pPr>
    </w:p>
    <w:p w14:paraId="63AF7FF3" w14:textId="53EFB33B" w:rsidR="009834F3" w:rsidRDefault="009834F3" w:rsidP="00AD748F">
      <w:pPr>
        <w:ind w:left="0"/>
      </w:pPr>
    </w:p>
    <w:p w14:paraId="2DBBB547" w14:textId="14CDCF02" w:rsidR="009834F3" w:rsidRDefault="009834F3" w:rsidP="00AD748F">
      <w:pPr>
        <w:ind w:left="0"/>
      </w:pPr>
    </w:p>
    <w:p w14:paraId="368B49FB" w14:textId="6C87D4E0" w:rsidR="009834F3" w:rsidRDefault="009834F3" w:rsidP="00AD748F">
      <w:pPr>
        <w:ind w:left="0"/>
      </w:pPr>
    </w:p>
    <w:p w14:paraId="31FE9042" w14:textId="6940C90D" w:rsidR="009834F3" w:rsidRDefault="009834F3" w:rsidP="00AD748F">
      <w:pPr>
        <w:ind w:left="0"/>
      </w:pPr>
    </w:p>
    <w:p w14:paraId="4D126646" w14:textId="500B6037" w:rsidR="009834F3" w:rsidRDefault="009834F3" w:rsidP="00AD748F">
      <w:pPr>
        <w:ind w:left="0"/>
      </w:pPr>
    </w:p>
    <w:p w14:paraId="36793331" w14:textId="270AE8F4" w:rsidR="009834F3" w:rsidRDefault="009834F3" w:rsidP="000A69EC">
      <w:pPr>
        <w:pStyle w:val="Heading1"/>
      </w:pPr>
      <w:r>
        <w:rPr>
          <w:rStyle w:val="Heading1Char"/>
        </w:rPr>
        <w:lastRenderedPageBreak/>
        <w:t>Attributes and 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44F1" w14:paraId="180C4D75" w14:textId="77777777" w:rsidTr="005744F1">
        <w:tc>
          <w:tcPr>
            <w:tcW w:w="3116" w:type="dxa"/>
          </w:tcPr>
          <w:p w14:paraId="2BFBBF60" w14:textId="2E8D8BEC" w:rsidR="005744F1" w:rsidRDefault="005744F1" w:rsidP="00AD748F">
            <w:pPr>
              <w:ind w:left="0"/>
            </w:pPr>
            <w:r>
              <w:t>Resturant_location</w:t>
            </w:r>
          </w:p>
        </w:tc>
        <w:tc>
          <w:tcPr>
            <w:tcW w:w="3117" w:type="dxa"/>
          </w:tcPr>
          <w:p w14:paraId="73E98D47" w14:textId="77777777" w:rsidR="005744F1" w:rsidRDefault="005744F1" w:rsidP="00AD748F">
            <w:pPr>
              <w:ind w:left="0"/>
            </w:pPr>
          </w:p>
        </w:tc>
        <w:tc>
          <w:tcPr>
            <w:tcW w:w="3117" w:type="dxa"/>
          </w:tcPr>
          <w:p w14:paraId="61DDE0F7" w14:textId="77777777" w:rsidR="005744F1" w:rsidRDefault="005744F1" w:rsidP="00AD748F">
            <w:pPr>
              <w:ind w:left="0"/>
            </w:pPr>
          </w:p>
        </w:tc>
      </w:tr>
      <w:tr w:rsidR="005744F1" w14:paraId="578AAB1E" w14:textId="77777777" w:rsidTr="005744F1">
        <w:tc>
          <w:tcPr>
            <w:tcW w:w="3116" w:type="dxa"/>
          </w:tcPr>
          <w:p w14:paraId="2B04404C" w14:textId="4DE76348" w:rsidR="005744F1" w:rsidRDefault="005744F1" w:rsidP="00AD748F">
            <w:pPr>
              <w:ind w:left="0"/>
            </w:pPr>
            <w:r>
              <w:t>Attribute</w:t>
            </w:r>
          </w:p>
        </w:tc>
        <w:tc>
          <w:tcPr>
            <w:tcW w:w="3117" w:type="dxa"/>
          </w:tcPr>
          <w:p w14:paraId="5D235F53" w14:textId="62F73E95" w:rsidR="005744F1" w:rsidRDefault="005744F1" w:rsidP="00AD748F">
            <w:pPr>
              <w:ind w:left="0"/>
            </w:pPr>
            <w:r>
              <w:t>Data type</w:t>
            </w:r>
          </w:p>
        </w:tc>
        <w:tc>
          <w:tcPr>
            <w:tcW w:w="3117" w:type="dxa"/>
          </w:tcPr>
          <w:p w14:paraId="310CEA70" w14:textId="40F1C9F7" w:rsidR="005744F1" w:rsidRDefault="005744F1" w:rsidP="00AD748F">
            <w:pPr>
              <w:ind w:left="0"/>
            </w:pPr>
            <w:r>
              <w:t>description</w:t>
            </w:r>
          </w:p>
        </w:tc>
      </w:tr>
      <w:tr w:rsidR="005744F1" w14:paraId="2463DA42" w14:textId="77777777" w:rsidTr="005744F1">
        <w:tc>
          <w:tcPr>
            <w:tcW w:w="3116" w:type="dxa"/>
          </w:tcPr>
          <w:p w14:paraId="7DD39555" w14:textId="5D747E0D" w:rsidR="005744F1" w:rsidRDefault="005744F1" w:rsidP="00AD748F">
            <w:pPr>
              <w:ind w:left="0"/>
            </w:pPr>
            <w:r>
              <w:t>Location_id</w:t>
            </w:r>
          </w:p>
        </w:tc>
        <w:tc>
          <w:tcPr>
            <w:tcW w:w="3117" w:type="dxa"/>
          </w:tcPr>
          <w:p w14:paraId="3914CC40" w14:textId="78CE8586" w:rsidR="005744F1" w:rsidRDefault="005744F1" w:rsidP="00AD748F">
            <w:pPr>
              <w:ind w:left="0"/>
            </w:pPr>
            <w:r>
              <w:t>Int</w:t>
            </w:r>
          </w:p>
        </w:tc>
        <w:tc>
          <w:tcPr>
            <w:tcW w:w="3117" w:type="dxa"/>
          </w:tcPr>
          <w:p w14:paraId="6DEC7C27" w14:textId="03F1F144" w:rsidR="005744F1" w:rsidRDefault="005744F1" w:rsidP="00AD748F">
            <w:pPr>
              <w:ind w:left="0"/>
            </w:pPr>
            <w:r>
              <w:t>Primary key</w:t>
            </w:r>
          </w:p>
        </w:tc>
      </w:tr>
      <w:tr w:rsidR="005744F1" w14:paraId="2B526672" w14:textId="77777777" w:rsidTr="005744F1">
        <w:tc>
          <w:tcPr>
            <w:tcW w:w="3116" w:type="dxa"/>
          </w:tcPr>
          <w:p w14:paraId="25B8D3A5" w14:textId="3452C783" w:rsidR="005744F1" w:rsidRDefault="005744F1" w:rsidP="00AD748F">
            <w:pPr>
              <w:ind w:left="0"/>
            </w:pPr>
            <w:r>
              <w:t>street</w:t>
            </w:r>
          </w:p>
        </w:tc>
        <w:tc>
          <w:tcPr>
            <w:tcW w:w="3117" w:type="dxa"/>
          </w:tcPr>
          <w:p w14:paraId="3E9C2739" w14:textId="78CEFC47" w:rsidR="005744F1" w:rsidRDefault="005744F1" w:rsidP="00AD748F">
            <w:pPr>
              <w:ind w:left="0"/>
            </w:pPr>
            <w:r>
              <w:t>varchar</w:t>
            </w:r>
          </w:p>
        </w:tc>
        <w:tc>
          <w:tcPr>
            <w:tcW w:w="3117" w:type="dxa"/>
          </w:tcPr>
          <w:p w14:paraId="07999E16" w14:textId="74924686" w:rsidR="005744F1" w:rsidRDefault="005744F1" w:rsidP="00AD748F">
            <w:pPr>
              <w:ind w:left="0"/>
            </w:pPr>
            <w:r>
              <w:t>The street name</w:t>
            </w:r>
          </w:p>
        </w:tc>
      </w:tr>
      <w:tr w:rsidR="005744F1" w14:paraId="26975D77" w14:textId="77777777" w:rsidTr="005744F1">
        <w:tc>
          <w:tcPr>
            <w:tcW w:w="3116" w:type="dxa"/>
          </w:tcPr>
          <w:p w14:paraId="1330DC96" w14:textId="549E09A0" w:rsidR="005744F1" w:rsidRDefault="005744F1" w:rsidP="00AD748F">
            <w:pPr>
              <w:ind w:left="0"/>
            </w:pPr>
            <w:r>
              <w:t>City</w:t>
            </w:r>
          </w:p>
        </w:tc>
        <w:tc>
          <w:tcPr>
            <w:tcW w:w="3117" w:type="dxa"/>
          </w:tcPr>
          <w:p w14:paraId="548B30AC" w14:textId="2E5E86BD" w:rsidR="005744F1" w:rsidRDefault="005744F1" w:rsidP="00AD748F">
            <w:pPr>
              <w:ind w:left="0"/>
            </w:pPr>
            <w:r>
              <w:t>varchar</w:t>
            </w:r>
          </w:p>
        </w:tc>
        <w:tc>
          <w:tcPr>
            <w:tcW w:w="3117" w:type="dxa"/>
          </w:tcPr>
          <w:p w14:paraId="7AD70994" w14:textId="7857682D" w:rsidR="005744F1" w:rsidRDefault="005744F1" w:rsidP="00AD748F">
            <w:pPr>
              <w:ind w:left="0"/>
            </w:pPr>
            <w:r>
              <w:t xml:space="preserve">The city name </w:t>
            </w:r>
          </w:p>
        </w:tc>
      </w:tr>
      <w:tr w:rsidR="005744F1" w14:paraId="3DE98057" w14:textId="77777777" w:rsidTr="005744F1">
        <w:tc>
          <w:tcPr>
            <w:tcW w:w="3116" w:type="dxa"/>
          </w:tcPr>
          <w:p w14:paraId="17E96AE3" w14:textId="6505B7D4" w:rsidR="005744F1" w:rsidRDefault="005744F1" w:rsidP="00AD748F">
            <w:pPr>
              <w:ind w:left="0"/>
            </w:pPr>
            <w:r>
              <w:t xml:space="preserve">State </w:t>
            </w:r>
          </w:p>
        </w:tc>
        <w:tc>
          <w:tcPr>
            <w:tcW w:w="3117" w:type="dxa"/>
          </w:tcPr>
          <w:p w14:paraId="70B632F8" w14:textId="2AEEEC48" w:rsidR="005744F1" w:rsidRDefault="005744F1" w:rsidP="00AD748F">
            <w:pPr>
              <w:ind w:left="0"/>
            </w:pPr>
            <w:r>
              <w:t>varchar</w:t>
            </w:r>
          </w:p>
        </w:tc>
        <w:tc>
          <w:tcPr>
            <w:tcW w:w="3117" w:type="dxa"/>
          </w:tcPr>
          <w:p w14:paraId="18CE5041" w14:textId="058ED4A2" w:rsidR="005744F1" w:rsidRDefault="005744F1" w:rsidP="00AD748F">
            <w:pPr>
              <w:ind w:left="0"/>
            </w:pPr>
            <w:r>
              <w:t>The state name</w:t>
            </w:r>
          </w:p>
        </w:tc>
      </w:tr>
      <w:tr w:rsidR="005744F1" w14:paraId="32FE89C9" w14:textId="77777777" w:rsidTr="005744F1">
        <w:tc>
          <w:tcPr>
            <w:tcW w:w="3116" w:type="dxa"/>
          </w:tcPr>
          <w:p w14:paraId="41ED6252" w14:textId="120BBBB7" w:rsidR="005744F1" w:rsidRDefault="005744F1" w:rsidP="00AD748F">
            <w:pPr>
              <w:ind w:left="0"/>
            </w:pPr>
            <w:r>
              <w:t>zip</w:t>
            </w:r>
          </w:p>
        </w:tc>
        <w:tc>
          <w:tcPr>
            <w:tcW w:w="3117" w:type="dxa"/>
          </w:tcPr>
          <w:p w14:paraId="4AE1C007" w14:textId="47339C1B" w:rsidR="005744F1" w:rsidRDefault="005744F1" w:rsidP="00AD748F">
            <w:pPr>
              <w:ind w:left="0"/>
            </w:pPr>
            <w:r>
              <w:t>int</w:t>
            </w:r>
          </w:p>
        </w:tc>
        <w:tc>
          <w:tcPr>
            <w:tcW w:w="3117" w:type="dxa"/>
          </w:tcPr>
          <w:p w14:paraId="51909705" w14:textId="3E92C805" w:rsidR="005744F1" w:rsidRDefault="005744F1" w:rsidP="00AD748F">
            <w:pPr>
              <w:ind w:left="0"/>
            </w:pPr>
            <w:r>
              <w:t>Zip code name</w:t>
            </w:r>
          </w:p>
        </w:tc>
      </w:tr>
      <w:tr w:rsidR="005744F1" w14:paraId="192E61EA" w14:textId="77777777" w:rsidTr="005744F1">
        <w:tc>
          <w:tcPr>
            <w:tcW w:w="3116" w:type="dxa"/>
          </w:tcPr>
          <w:p w14:paraId="69F8BE3B" w14:textId="6DC1E0E3" w:rsidR="005744F1" w:rsidRDefault="005744F1" w:rsidP="00AD748F">
            <w:pPr>
              <w:ind w:left="0"/>
            </w:pPr>
            <w:r>
              <w:t>phone</w:t>
            </w:r>
          </w:p>
        </w:tc>
        <w:tc>
          <w:tcPr>
            <w:tcW w:w="3117" w:type="dxa"/>
          </w:tcPr>
          <w:p w14:paraId="06A6D1F3" w14:textId="0EF3298A" w:rsidR="005744F1" w:rsidRDefault="005744F1" w:rsidP="00AD748F">
            <w:pPr>
              <w:ind w:left="0"/>
            </w:pPr>
            <w:r>
              <w:t>double</w:t>
            </w:r>
          </w:p>
        </w:tc>
        <w:tc>
          <w:tcPr>
            <w:tcW w:w="3117" w:type="dxa"/>
          </w:tcPr>
          <w:p w14:paraId="48D11C10" w14:textId="5E51C207" w:rsidR="005744F1" w:rsidRDefault="005744F1" w:rsidP="00AD748F">
            <w:pPr>
              <w:ind w:left="0"/>
            </w:pPr>
            <w:r>
              <w:t>Phone number for resturant</w:t>
            </w:r>
          </w:p>
        </w:tc>
      </w:tr>
    </w:tbl>
    <w:p w14:paraId="575069C2" w14:textId="405A1434" w:rsidR="00905CE7" w:rsidRDefault="00905CE7" w:rsidP="00AD748F">
      <w:pPr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69EC" w14:paraId="33FE37B9" w14:textId="77777777" w:rsidTr="000A69EC">
        <w:tc>
          <w:tcPr>
            <w:tcW w:w="3116" w:type="dxa"/>
          </w:tcPr>
          <w:p w14:paraId="42B6FA4F" w14:textId="665C0FD0" w:rsidR="000A69EC" w:rsidRDefault="000A69EC" w:rsidP="00AD748F">
            <w:pPr>
              <w:ind w:left="0"/>
            </w:pPr>
            <w:r>
              <w:t>profitability</w:t>
            </w:r>
          </w:p>
        </w:tc>
        <w:tc>
          <w:tcPr>
            <w:tcW w:w="3117" w:type="dxa"/>
          </w:tcPr>
          <w:p w14:paraId="00AD7B59" w14:textId="77777777" w:rsidR="000A69EC" w:rsidRDefault="000A69EC" w:rsidP="00AD748F">
            <w:pPr>
              <w:ind w:left="0"/>
            </w:pPr>
          </w:p>
        </w:tc>
        <w:tc>
          <w:tcPr>
            <w:tcW w:w="3117" w:type="dxa"/>
          </w:tcPr>
          <w:p w14:paraId="1A61C639" w14:textId="77777777" w:rsidR="000A69EC" w:rsidRDefault="000A69EC" w:rsidP="00AD748F">
            <w:pPr>
              <w:ind w:left="0"/>
            </w:pPr>
          </w:p>
        </w:tc>
      </w:tr>
      <w:tr w:rsidR="000A69EC" w14:paraId="13025FF5" w14:textId="77777777" w:rsidTr="000A69EC">
        <w:tc>
          <w:tcPr>
            <w:tcW w:w="3116" w:type="dxa"/>
          </w:tcPr>
          <w:p w14:paraId="3AAC9055" w14:textId="7AFE88B2" w:rsidR="000A69EC" w:rsidRDefault="000A69EC" w:rsidP="00AD748F">
            <w:pPr>
              <w:ind w:left="0"/>
            </w:pPr>
            <w:r>
              <w:t>Profitability_id</w:t>
            </w:r>
          </w:p>
        </w:tc>
        <w:tc>
          <w:tcPr>
            <w:tcW w:w="3117" w:type="dxa"/>
          </w:tcPr>
          <w:p w14:paraId="0929E017" w14:textId="453CD495" w:rsidR="000A69EC" w:rsidRDefault="000A69EC" w:rsidP="00AD748F">
            <w:pPr>
              <w:ind w:left="0"/>
            </w:pPr>
            <w:r>
              <w:t>Int</w:t>
            </w:r>
          </w:p>
        </w:tc>
        <w:tc>
          <w:tcPr>
            <w:tcW w:w="3117" w:type="dxa"/>
          </w:tcPr>
          <w:p w14:paraId="26868E00" w14:textId="09497B64" w:rsidR="000A69EC" w:rsidRDefault="000A69EC" w:rsidP="00AD748F">
            <w:pPr>
              <w:ind w:left="0"/>
            </w:pPr>
            <w:r>
              <w:t>Primary key</w:t>
            </w:r>
          </w:p>
        </w:tc>
      </w:tr>
      <w:tr w:rsidR="000A69EC" w14:paraId="317EC400" w14:textId="77777777" w:rsidTr="000A69EC">
        <w:tc>
          <w:tcPr>
            <w:tcW w:w="3116" w:type="dxa"/>
          </w:tcPr>
          <w:p w14:paraId="5D27F831" w14:textId="3662DEAD" w:rsidR="000A69EC" w:rsidRDefault="000A69EC" w:rsidP="00AD748F">
            <w:pPr>
              <w:ind w:left="0"/>
            </w:pPr>
            <w:r>
              <w:t>Total_operating_cost</w:t>
            </w:r>
          </w:p>
        </w:tc>
        <w:tc>
          <w:tcPr>
            <w:tcW w:w="3117" w:type="dxa"/>
          </w:tcPr>
          <w:p w14:paraId="616966DC" w14:textId="3F957157" w:rsidR="000A69EC" w:rsidRDefault="000A69EC" w:rsidP="00AD748F">
            <w:pPr>
              <w:ind w:left="0"/>
            </w:pPr>
            <w:r>
              <w:t>Double</w:t>
            </w:r>
          </w:p>
        </w:tc>
        <w:tc>
          <w:tcPr>
            <w:tcW w:w="3117" w:type="dxa"/>
          </w:tcPr>
          <w:p w14:paraId="239BF7D1" w14:textId="2D391F53" w:rsidR="000A69EC" w:rsidRDefault="000A69EC" w:rsidP="00AD748F">
            <w:pPr>
              <w:ind w:left="0"/>
            </w:pPr>
            <w:r>
              <w:t>Total cost of operation</w:t>
            </w:r>
          </w:p>
        </w:tc>
      </w:tr>
      <w:tr w:rsidR="000A69EC" w14:paraId="2EC13580" w14:textId="77777777" w:rsidTr="000A69EC">
        <w:tc>
          <w:tcPr>
            <w:tcW w:w="3116" w:type="dxa"/>
          </w:tcPr>
          <w:p w14:paraId="6731FAE1" w14:textId="166A07BD" w:rsidR="000A69EC" w:rsidRDefault="000A69EC" w:rsidP="00AD748F">
            <w:pPr>
              <w:ind w:left="0"/>
            </w:pPr>
            <w:r>
              <w:t>Total_revenue</w:t>
            </w:r>
          </w:p>
        </w:tc>
        <w:tc>
          <w:tcPr>
            <w:tcW w:w="3117" w:type="dxa"/>
          </w:tcPr>
          <w:p w14:paraId="03728380" w14:textId="7CF31CB4" w:rsidR="000A69EC" w:rsidRDefault="000A69EC" w:rsidP="00AD748F">
            <w:pPr>
              <w:ind w:left="0"/>
            </w:pPr>
            <w:r>
              <w:t>Double</w:t>
            </w:r>
          </w:p>
        </w:tc>
        <w:tc>
          <w:tcPr>
            <w:tcW w:w="3117" w:type="dxa"/>
          </w:tcPr>
          <w:p w14:paraId="5B2B7F58" w14:textId="162CBD4A" w:rsidR="000A69EC" w:rsidRDefault="000A69EC" w:rsidP="00AD748F">
            <w:pPr>
              <w:ind w:left="0"/>
            </w:pPr>
            <w:r>
              <w:t>Total revenue made</w:t>
            </w:r>
          </w:p>
        </w:tc>
      </w:tr>
      <w:tr w:rsidR="000A69EC" w14:paraId="6F52C37F" w14:textId="77777777" w:rsidTr="000A69EC">
        <w:tc>
          <w:tcPr>
            <w:tcW w:w="3116" w:type="dxa"/>
          </w:tcPr>
          <w:p w14:paraId="452E43DF" w14:textId="009ACC73" w:rsidR="000A69EC" w:rsidRDefault="000A69EC" w:rsidP="00AD748F">
            <w:pPr>
              <w:ind w:left="0"/>
            </w:pPr>
            <w:r>
              <w:t>Fk_resturant_location_id</w:t>
            </w:r>
          </w:p>
        </w:tc>
        <w:tc>
          <w:tcPr>
            <w:tcW w:w="3117" w:type="dxa"/>
          </w:tcPr>
          <w:p w14:paraId="1AEE89B8" w14:textId="3EAFD6B9" w:rsidR="000A69EC" w:rsidRDefault="000A69EC" w:rsidP="00AD748F">
            <w:pPr>
              <w:ind w:left="0"/>
            </w:pPr>
            <w:r>
              <w:t>Int</w:t>
            </w:r>
          </w:p>
        </w:tc>
        <w:tc>
          <w:tcPr>
            <w:tcW w:w="3117" w:type="dxa"/>
          </w:tcPr>
          <w:p w14:paraId="4C262B2A" w14:textId="33E32D95" w:rsidR="000A69EC" w:rsidRDefault="000A69EC" w:rsidP="00AD748F">
            <w:pPr>
              <w:ind w:left="0"/>
            </w:pPr>
            <w:r>
              <w:t>Foreign key</w:t>
            </w:r>
          </w:p>
        </w:tc>
      </w:tr>
      <w:tr w:rsidR="000A69EC" w14:paraId="5EF28EF0" w14:textId="77777777" w:rsidTr="000A69EC">
        <w:tc>
          <w:tcPr>
            <w:tcW w:w="3116" w:type="dxa"/>
          </w:tcPr>
          <w:p w14:paraId="5522C5CA" w14:textId="77777777" w:rsidR="000A69EC" w:rsidRDefault="000A69EC" w:rsidP="00AD748F">
            <w:pPr>
              <w:ind w:left="0"/>
            </w:pPr>
          </w:p>
        </w:tc>
        <w:tc>
          <w:tcPr>
            <w:tcW w:w="3117" w:type="dxa"/>
          </w:tcPr>
          <w:p w14:paraId="320AAA87" w14:textId="77777777" w:rsidR="000A69EC" w:rsidRDefault="000A69EC" w:rsidP="00AD748F">
            <w:pPr>
              <w:ind w:left="0"/>
            </w:pPr>
          </w:p>
        </w:tc>
        <w:tc>
          <w:tcPr>
            <w:tcW w:w="3117" w:type="dxa"/>
          </w:tcPr>
          <w:p w14:paraId="5E3CD635" w14:textId="77777777" w:rsidR="000A69EC" w:rsidRDefault="000A69EC" w:rsidP="00AD748F">
            <w:pPr>
              <w:ind w:left="0"/>
            </w:pPr>
          </w:p>
        </w:tc>
      </w:tr>
    </w:tbl>
    <w:p w14:paraId="7ED4AE60" w14:textId="53AB4FE5" w:rsidR="000A69EC" w:rsidRDefault="000A69EC" w:rsidP="00AD748F">
      <w:pPr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3"/>
        <w:gridCol w:w="3094"/>
        <w:gridCol w:w="3094"/>
      </w:tblGrid>
      <w:tr w:rsidR="005744F1" w14:paraId="0B986194" w14:textId="77777777" w:rsidTr="000A69EC">
        <w:trPr>
          <w:trHeight w:val="487"/>
        </w:trPr>
        <w:tc>
          <w:tcPr>
            <w:tcW w:w="3093" w:type="dxa"/>
          </w:tcPr>
          <w:p w14:paraId="559E6929" w14:textId="1AAFE09D" w:rsidR="005744F1" w:rsidRDefault="005744F1" w:rsidP="00AD748F">
            <w:pPr>
              <w:ind w:left="0"/>
            </w:pPr>
          </w:p>
        </w:tc>
        <w:tc>
          <w:tcPr>
            <w:tcW w:w="3094" w:type="dxa"/>
          </w:tcPr>
          <w:p w14:paraId="39353F15" w14:textId="77777777" w:rsidR="005744F1" w:rsidRDefault="005744F1" w:rsidP="00AD748F">
            <w:pPr>
              <w:ind w:left="0"/>
            </w:pPr>
          </w:p>
        </w:tc>
        <w:tc>
          <w:tcPr>
            <w:tcW w:w="3094" w:type="dxa"/>
          </w:tcPr>
          <w:p w14:paraId="4AC1E5C4" w14:textId="77777777" w:rsidR="005744F1" w:rsidRDefault="005744F1" w:rsidP="00AD748F">
            <w:pPr>
              <w:ind w:left="0"/>
            </w:pPr>
          </w:p>
        </w:tc>
      </w:tr>
      <w:tr w:rsidR="005744F1" w14:paraId="4C4E3DFB" w14:textId="77777777" w:rsidTr="000A69EC">
        <w:trPr>
          <w:trHeight w:val="487"/>
        </w:trPr>
        <w:tc>
          <w:tcPr>
            <w:tcW w:w="3093" w:type="dxa"/>
          </w:tcPr>
          <w:p w14:paraId="6FE42847" w14:textId="270EC575" w:rsidR="005744F1" w:rsidRDefault="000A69EC" w:rsidP="00AD748F">
            <w:pPr>
              <w:ind w:left="0"/>
            </w:pPr>
            <w:r>
              <w:t>Vendor</w:t>
            </w:r>
          </w:p>
        </w:tc>
        <w:tc>
          <w:tcPr>
            <w:tcW w:w="3094" w:type="dxa"/>
          </w:tcPr>
          <w:p w14:paraId="1EEA30DE" w14:textId="77530012" w:rsidR="005744F1" w:rsidRDefault="005744F1" w:rsidP="00AD748F">
            <w:pPr>
              <w:ind w:left="0"/>
            </w:pPr>
          </w:p>
        </w:tc>
        <w:tc>
          <w:tcPr>
            <w:tcW w:w="3094" w:type="dxa"/>
          </w:tcPr>
          <w:p w14:paraId="19617EE8" w14:textId="010678D1" w:rsidR="005744F1" w:rsidRDefault="005744F1" w:rsidP="00AD748F">
            <w:pPr>
              <w:ind w:left="0"/>
            </w:pPr>
          </w:p>
        </w:tc>
      </w:tr>
      <w:tr w:rsidR="005744F1" w14:paraId="44304E30" w14:textId="77777777" w:rsidTr="000A69EC">
        <w:trPr>
          <w:trHeight w:val="487"/>
        </w:trPr>
        <w:tc>
          <w:tcPr>
            <w:tcW w:w="3093" w:type="dxa"/>
          </w:tcPr>
          <w:p w14:paraId="70ACACC2" w14:textId="1474E16D" w:rsidR="005744F1" w:rsidRDefault="005744F1" w:rsidP="00AD748F">
            <w:pPr>
              <w:ind w:left="0"/>
            </w:pPr>
            <w:r>
              <w:t>Vend_name</w:t>
            </w:r>
          </w:p>
        </w:tc>
        <w:tc>
          <w:tcPr>
            <w:tcW w:w="3094" w:type="dxa"/>
          </w:tcPr>
          <w:p w14:paraId="2B6C81DE" w14:textId="36232F0A" w:rsidR="005744F1" w:rsidRDefault="005744F1" w:rsidP="00AD748F">
            <w:pPr>
              <w:ind w:left="0"/>
            </w:pPr>
            <w:r>
              <w:t>varchar</w:t>
            </w:r>
          </w:p>
        </w:tc>
        <w:tc>
          <w:tcPr>
            <w:tcW w:w="3094" w:type="dxa"/>
          </w:tcPr>
          <w:p w14:paraId="7CBEF0FE" w14:textId="4DE1F73A" w:rsidR="005744F1" w:rsidRDefault="005744F1" w:rsidP="00AD748F">
            <w:pPr>
              <w:ind w:left="0"/>
            </w:pPr>
            <w:r>
              <w:t>Name of vendor</w:t>
            </w:r>
          </w:p>
        </w:tc>
      </w:tr>
      <w:tr w:rsidR="005744F1" w14:paraId="357C9D3B" w14:textId="77777777" w:rsidTr="000A69EC">
        <w:trPr>
          <w:trHeight w:val="487"/>
        </w:trPr>
        <w:tc>
          <w:tcPr>
            <w:tcW w:w="3093" w:type="dxa"/>
          </w:tcPr>
          <w:p w14:paraId="0C34627B" w14:textId="26D24939" w:rsidR="005744F1" w:rsidRDefault="005744F1" w:rsidP="00AD748F">
            <w:pPr>
              <w:ind w:left="0"/>
            </w:pPr>
            <w:r>
              <w:t>Vend_product</w:t>
            </w:r>
          </w:p>
        </w:tc>
        <w:tc>
          <w:tcPr>
            <w:tcW w:w="3094" w:type="dxa"/>
          </w:tcPr>
          <w:p w14:paraId="50B2B065" w14:textId="7FA1B075" w:rsidR="005744F1" w:rsidRDefault="005744F1" w:rsidP="00AD748F">
            <w:pPr>
              <w:ind w:left="0"/>
            </w:pPr>
            <w:r>
              <w:t>varchar</w:t>
            </w:r>
          </w:p>
        </w:tc>
        <w:tc>
          <w:tcPr>
            <w:tcW w:w="3094" w:type="dxa"/>
          </w:tcPr>
          <w:p w14:paraId="7225F6DE" w14:textId="3D440CBF" w:rsidR="005744F1" w:rsidRDefault="005744F1" w:rsidP="00AD748F">
            <w:pPr>
              <w:ind w:left="0"/>
            </w:pPr>
            <w:r>
              <w:t>Type of product</w:t>
            </w:r>
          </w:p>
        </w:tc>
      </w:tr>
      <w:tr w:rsidR="005744F1" w14:paraId="37BBE000" w14:textId="77777777" w:rsidTr="000A69EC">
        <w:trPr>
          <w:trHeight w:val="494"/>
        </w:trPr>
        <w:tc>
          <w:tcPr>
            <w:tcW w:w="3093" w:type="dxa"/>
          </w:tcPr>
          <w:p w14:paraId="08A8C092" w14:textId="2B0DA052" w:rsidR="005744F1" w:rsidRDefault="005744F1" w:rsidP="00AD748F">
            <w:pPr>
              <w:ind w:left="0"/>
            </w:pPr>
            <w:r>
              <w:t>Order_date</w:t>
            </w:r>
          </w:p>
        </w:tc>
        <w:tc>
          <w:tcPr>
            <w:tcW w:w="3094" w:type="dxa"/>
          </w:tcPr>
          <w:p w14:paraId="4CF0563D" w14:textId="1361F654" w:rsidR="005744F1" w:rsidRDefault="005744F1" w:rsidP="00AD748F">
            <w:pPr>
              <w:ind w:left="0"/>
            </w:pPr>
            <w:r>
              <w:t>datetime</w:t>
            </w:r>
          </w:p>
        </w:tc>
        <w:tc>
          <w:tcPr>
            <w:tcW w:w="3094" w:type="dxa"/>
          </w:tcPr>
          <w:p w14:paraId="3B293AA7" w14:textId="0A182304" w:rsidR="005744F1" w:rsidRDefault="005744F1" w:rsidP="00AD748F">
            <w:pPr>
              <w:ind w:left="0"/>
            </w:pPr>
            <w:r>
              <w:t>Date of order</w:t>
            </w:r>
          </w:p>
        </w:tc>
      </w:tr>
      <w:tr w:rsidR="005744F1" w14:paraId="1B67CCC4" w14:textId="77777777" w:rsidTr="000A69EC">
        <w:trPr>
          <w:trHeight w:val="487"/>
        </w:trPr>
        <w:tc>
          <w:tcPr>
            <w:tcW w:w="3093" w:type="dxa"/>
          </w:tcPr>
          <w:p w14:paraId="3D8D36D8" w14:textId="17C2EA3B" w:rsidR="005744F1" w:rsidRDefault="005744F1" w:rsidP="00AD748F">
            <w:pPr>
              <w:ind w:left="0"/>
            </w:pPr>
            <w:r>
              <w:t>Arrival_status</w:t>
            </w:r>
          </w:p>
        </w:tc>
        <w:tc>
          <w:tcPr>
            <w:tcW w:w="3094" w:type="dxa"/>
          </w:tcPr>
          <w:p w14:paraId="6D7DC3F3" w14:textId="4EB85001" w:rsidR="005744F1" w:rsidRDefault="005744F1" w:rsidP="00AD748F">
            <w:pPr>
              <w:ind w:left="0"/>
            </w:pPr>
            <w:r>
              <w:t>boolean</w:t>
            </w:r>
          </w:p>
        </w:tc>
        <w:tc>
          <w:tcPr>
            <w:tcW w:w="3094" w:type="dxa"/>
          </w:tcPr>
          <w:p w14:paraId="0CD3260F" w14:textId="2F2B76C2" w:rsidR="005744F1" w:rsidRDefault="005744F1" w:rsidP="00AD748F">
            <w:pPr>
              <w:ind w:left="0"/>
            </w:pPr>
            <w:r>
              <w:t>Has the order arrived yet</w:t>
            </w:r>
          </w:p>
        </w:tc>
      </w:tr>
      <w:tr w:rsidR="005744F1" w14:paraId="220FF75C" w14:textId="77777777" w:rsidTr="000A69EC">
        <w:trPr>
          <w:trHeight w:val="487"/>
        </w:trPr>
        <w:tc>
          <w:tcPr>
            <w:tcW w:w="3093" w:type="dxa"/>
          </w:tcPr>
          <w:p w14:paraId="78274155" w14:textId="2B19B485" w:rsidR="005744F1" w:rsidRDefault="00684A33" w:rsidP="00AD748F">
            <w:pPr>
              <w:ind w:left="0"/>
            </w:pPr>
            <w:r>
              <w:lastRenderedPageBreak/>
              <w:t>inventory</w:t>
            </w:r>
          </w:p>
        </w:tc>
        <w:tc>
          <w:tcPr>
            <w:tcW w:w="3094" w:type="dxa"/>
          </w:tcPr>
          <w:p w14:paraId="15025AAF" w14:textId="77777777" w:rsidR="005744F1" w:rsidRDefault="005744F1" w:rsidP="00AD748F">
            <w:pPr>
              <w:ind w:left="0"/>
            </w:pPr>
          </w:p>
        </w:tc>
        <w:tc>
          <w:tcPr>
            <w:tcW w:w="3094" w:type="dxa"/>
          </w:tcPr>
          <w:p w14:paraId="165DA858" w14:textId="77777777" w:rsidR="005744F1" w:rsidRDefault="005744F1" w:rsidP="00AD748F">
            <w:pPr>
              <w:ind w:left="0"/>
            </w:pPr>
          </w:p>
        </w:tc>
      </w:tr>
      <w:tr w:rsidR="005744F1" w14:paraId="4C342870" w14:textId="77777777" w:rsidTr="000A69EC">
        <w:trPr>
          <w:trHeight w:val="487"/>
        </w:trPr>
        <w:tc>
          <w:tcPr>
            <w:tcW w:w="3093" w:type="dxa"/>
          </w:tcPr>
          <w:p w14:paraId="59915186" w14:textId="72D0E770" w:rsidR="005744F1" w:rsidRDefault="00684A33" w:rsidP="00AD748F">
            <w:pPr>
              <w:ind w:left="0"/>
            </w:pPr>
            <w:r>
              <w:t>Inventory_id</w:t>
            </w:r>
          </w:p>
        </w:tc>
        <w:tc>
          <w:tcPr>
            <w:tcW w:w="3094" w:type="dxa"/>
          </w:tcPr>
          <w:p w14:paraId="36F157FF" w14:textId="5772EB3B" w:rsidR="005744F1" w:rsidRDefault="00684A33" w:rsidP="00AD748F">
            <w:pPr>
              <w:ind w:left="0"/>
            </w:pPr>
            <w:r>
              <w:t>int</w:t>
            </w:r>
          </w:p>
        </w:tc>
        <w:tc>
          <w:tcPr>
            <w:tcW w:w="3094" w:type="dxa"/>
          </w:tcPr>
          <w:p w14:paraId="63C9B511" w14:textId="6FBD9B4A" w:rsidR="005744F1" w:rsidRDefault="00684A33" w:rsidP="00AD748F">
            <w:pPr>
              <w:ind w:left="0"/>
            </w:pPr>
            <w:r>
              <w:t>Primary key</w:t>
            </w:r>
          </w:p>
        </w:tc>
      </w:tr>
    </w:tbl>
    <w:p w14:paraId="4B4A9645" w14:textId="1E875D51" w:rsidR="00905CE7" w:rsidRDefault="00905CE7" w:rsidP="00AD748F">
      <w:pPr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4A33" w14:paraId="1788413F" w14:textId="77777777" w:rsidTr="00684A33">
        <w:tc>
          <w:tcPr>
            <w:tcW w:w="3116" w:type="dxa"/>
          </w:tcPr>
          <w:p w14:paraId="7D133770" w14:textId="060D82B1" w:rsidR="00684A33" w:rsidRDefault="00684A33" w:rsidP="00AD748F">
            <w:pPr>
              <w:ind w:left="0"/>
            </w:pPr>
            <w:r>
              <w:t>tomtatoes</w:t>
            </w:r>
          </w:p>
        </w:tc>
        <w:tc>
          <w:tcPr>
            <w:tcW w:w="3117" w:type="dxa"/>
          </w:tcPr>
          <w:p w14:paraId="6542C636" w14:textId="3753F034" w:rsidR="00684A33" w:rsidRDefault="00684A33" w:rsidP="00AD748F">
            <w:pPr>
              <w:ind w:left="0"/>
            </w:pPr>
            <w:r>
              <w:t>varchar</w:t>
            </w:r>
          </w:p>
        </w:tc>
        <w:tc>
          <w:tcPr>
            <w:tcW w:w="3117" w:type="dxa"/>
          </w:tcPr>
          <w:p w14:paraId="4DBAEFA4" w14:textId="34FB2972" w:rsidR="00684A33" w:rsidRDefault="00684A33" w:rsidP="00AD748F">
            <w:pPr>
              <w:ind w:left="0"/>
            </w:pPr>
            <w:r>
              <w:t>Amount of tomatoes</w:t>
            </w:r>
          </w:p>
        </w:tc>
      </w:tr>
      <w:tr w:rsidR="00684A33" w14:paraId="3C45341D" w14:textId="77777777" w:rsidTr="00684A33">
        <w:tc>
          <w:tcPr>
            <w:tcW w:w="3116" w:type="dxa"/>
          </w:tcPr>
          <w:p w14:paraId="613BB91E" w14:textId="560DDCCC" w:rsidR="00684A33" w:rsidRDefault="00684A33" w:rsidP="00AD748F">
            <w:pPr>
              <w:ind w:left="0"/>
            </w:pPr>
            <w:r>
              <w:t>soap</w:t>
            </w:r>
          </w:p>
        </w:tc>
        <w:tc>
          <w:tcPr>
            <w:tcW w:w="3117" w:type="dxa"/>
          </w:tcPr>
          <w:p w14:paraId="4B39ACAF" w14:textId="6E315C8D" w:rsidR="00684A33" w:rsidRDefault="00684A33" w:rsidP="00AD748F">
            <w:pPr>
              <w:ind w:left="0"/>
            </w:pPr>
            <w:r>
              <w:t>varchar</w:t>
            </w:r>
          </w:p>
        </w:tc>
        <w:tc>
          <w:tcPr>
            <w:tcW w:w="3117" w:type="dxa"/>
          </w:tcPr>
          <w:p w14:paraId="7EA287EB" w14:textId="7EA2E0BA" w:rsidR="00684A33" w:rsidRDefault="00684A33" w:rsidP="00AD748F">
            <w:pPr>
              <w:ind w:left="0"/>
            </w:pPr>
            <w:r>
              <w:t>Amount of soap</w:t>
            </w:r>
          </w:p>
        </w:tc>
      </w:tr>
      <w:tr w:rsidR="00684A33" w14:paraId="1DDF0FE7" w14:textId="77777777" w:rsidTr="00684A33">
        <w:tc>
          <w:tcPr>
            <w:tcW w:w="3116" w:type="dxa"/>
          </w:tcPr>
          <w:p w14:paraId="45ED0C2F" w14:textId="3F5FF848" w:rsidR="00684A33" w:rsidRDefault="00684A33" w:rsidP="00AD748F">
            <w:pPr>
              <w:ind w:left="0"/>
            </w:pPr>
            <w:r>
              <w:t>beef</w:t>
            </w:r>
          </w:p>
        </w:tc>
        <w:tc>
          <w:tcPr>
            <w:tcW w:w="3117" w:type="dxa"/>
          </w:tcPr>
          <w:p w14:paraId="31F94423" w14:textId="6131231B" w:rsidR="00684A33" w:rsidRDefault="00684A33" w:rsidP="00AD748F">
            <w:pPr>
              <w:ind w:left="0"/>
            </w:pPr>
            <w:r>
              <w:t>varchar</w:t>
            </w:r>
          </w:p>
        </w:tc>
        <w:tc>
          <w:tcPr>
            <w:tcW w:w="3117" w:type="dxa"/>
          </w:tcPr>
          <w:p w14:paraId="42B7BD1E" w14:textId="268FE147" w:rsidR="00684A33" w:rsidRDefault="00684A33" w:rsidP="00AD748F">
            <w:pPr>
              <w:ind w:left="0"/>
            </w:pPr>
            <w:r>
              <w:t>Amount of beef</w:t>
            </w:r>
          </w:p>
        </w:tc>
      </w:tr>
      <w:tr w:rsidR="00684A33" w14:paraId="6FF6C5BC" w14:textId="77777777" w:rsidTr="00684A33">
        <w:tc>
          <w:tcPr>
            <w:tcW w:w="3116" w:type="dxa"/>
          </w:tcPr>
          <w:p w14:paraId="1171C8E4" w14:textId="1A49A769" w:rsidR="00684A33" w:rsidRDefault="00684A33" w:rsidP="00AD748F">
            <w:pPr>
              <w:ind w:left="0"/>
            </w:pPr>
            <w:r>
              <w:t>fish</w:t>
            </w:r>
          </w:p>
        </w:tc>
        <w:tc>
          <w:tcPr>
            <w:tcW w:w="3117" w:type="dxa"/>
          </w:tcPr>
          <w:p w14:paraId="5534A09A" w14:textId="5AEBA667" w:rsidR="00684A33" w:rsidRDefault="00684A33" w:rsidP="00AD748F">
            <w:pPr>
              <w:ind w:left="0"/>
            </w:pPr>
            <w:r>
              <w:t>Varchar</w:t>
            </w:r>
          </w:p>
        </w:tc>
        <w:tc>
          <w:tcPr>
            <w:tcW w:w="3117" w:type="dxa"/>
          </w:tcPr>
          <w:p w14:paraId="5F02229D" w14:textId="31E88DB0" w:rsidR="00684A33" w:rsidRDefault="00684A33" w:rsidP="00AD748F">
            <w:pPr>
              <w:ind w:left="0"/>
            </w:pPr>
            <w:r>
              <w:t>Amount of fish</w:t>
            </w:r>
          </w:p>
        </w:tc>
      </w:tr>
      <w:tr w:rsidR="00684A33" w14:paraId="495365F8" w14:textId="77777777" w:rsidTr="00684A33">
        <w:tc>
          <w:tcPr>
            <w:tcW w:w="3116" w:type="dxa"/>
          </w:tcPr>
          <w:p w14:paraId="690CC24B" w14:textId="15252B66" w:rsidR="00684A33" w:rsidRDefault="00684A33" w:rsidP="00AD748F">
            <w:pPr>
              <w:ind w:left="0"/>
            </w:pPr>
            <w:r>
              <w:t>Potatoes</w:t>
            </w:r>
          </w:p>
        </w:tc>
        <w:tc>
          <w:tcPr>
            <w:tcW w:w="3117" w:type="dxa"/>
          </w:tcPr>
          <w:p w14:paraId="2986A0F9" w14:textId="10D5C7EE" w:rsidR="00684A33" w:rsidRDefault="00684A33" w:rsidP="00AD748F">
            <w:pPr>
              <w:ind w:left="0"/>
            </w:pPr>
            <w:r>
              <w:t>varchar</w:t>
            </w:r>
          </w:p>
        </w:tc>
        <w:tc>
          <w:tcPr>
            <w:tcW w:w="3117" w:type="dxa"/>
          </w:tcPr>
          <w:p w14:paraId="2CDA2F40" w14:textId="42DA2050" w:rsidR="00684A33" w:rsidRDefault="00684A33" w:rsidP="00AD748F">
            <w:pPr>
              <w:ind w:left="0"/>
            </w:pPr>
            <w:r>
              <w:t>Amount of potatoes</w:t>
            </w:r>
          </w:p>
        </w:tc>
      </w:tr>
      <w:tr w:rsidR="00684A33" w14:paraId="65763423" w14:textId="77777777" w:rsidTr="00684A33">
        <w:tc>
          <w:tcPr>
            <w:tcW w:w="3116" w:type="dxa"/>
          </w:tcPr>
          <w:p w14:paraId="2072BBD1" w14:textId="77777777" w:rsidR="00684A33" w:rsidRDefault="00684A33" w:rsidP="00AD748F">
            <w:pPr>
              <w:ind w:left="0"/>
            </w:pPr>
            <w:r>
              <w:t>Tomatoes</w:t>
            </w:r>
          </w:p>
          <w:p w14:paraId="1F7BAC05" w14:textId="39DD995A" w:rsidR="00684A33" w:rsidRDefault="00684A33" w:rsidP="00AD748F">
            <w:pPr>
              <w:ind w:left="0"/>
            </w:pPr>
            <w:r>
              <w:t>Fk_resturant_location_id</w:t>
            </w:r>
          </w:p>
        </w:tc>
        <w:tc>
          <w:tcPr>
            <w:tcW w:w="3117" w:type="dxa"/>
          </w:tcPr>
          <w:p w14:paraId="3421A236" w14:textId="77777777" w:rsidR="00684A33" w:rsidRDefault="00684A33" w:rsidP="00AD748F">
            <w:pPr>
              <w:ind w:left="0"/>
            </w:pPr>
            <w:r>
              <w:t xml:space="preserve">Varchar </w:t>
            </w:r>
          </w:p>
          <w:p w14:paraId="6682F5E2" w14:textId="2BA2E44A" w:rsidR="00684A33" w:rsidRDefault="00684A33" w:rsidP="00AD748F">
            <w:pPr>
              <w:ind w:left="0"/>
            </w:pPr>
            <w:r>
              <w:t>int</w:t>
            </w:r>
          </w:p>
        </w:tc>
        <w:tc>
          <w:tcPr>
            <w:tcW w:w="3117" w:type="dxa"/>
          </w:tcPr>
          <w:p w14:paraId="3F9E312C" w14:textId="77777777" w:rsidR="00684A33" w:rsidRDefault="00684A33" w:rsidP="00AD748F">
            <w:pPr>
              <w:ind w:left="0"/>
            </w:pPr>
            <w:r>
              <w:t>Amount of tomatoes</w:t>
            </w:r>
          </w:p>
          <w:p w14:paraId="491FD689" w14:textId="1AFAB0F2" w:rsidR="00684A33" w:rsidRDefault="00684A33" w:rsidP="00AD748F">
            <w:pPr>
              <w:ind w:left="0"/>
            </w:pPr>
            <w:r>
              <w:t>Foreign key</w:t>
            </w:r>
          </w:p>
        </w:tc>
      </w:tr>
    </w:tbl>
    <w:p w14:paraId="1D5BF62B" w14:textId="11856CD2" w:rsidR="00905CE7" w:rsidRDefault="00905CE7" w:rsidP="00AD748F">
      <w:pPr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4A33" w14:paraId="02727FC3" w14:textId="77777777" w:rsidTr="00684A33">
        <w:tc>
          <w:tcPr>
            <w:tcW w:w="3116" w:type="dxa"/>
          </w:tcPr>
          <w:p w14:paraId="3D54DBEC" w14:textId="3A21A025" w:rsidR="00684A33" w:rsidRDefault="00684A33" w:rsidP="00AD748F">
            <w:pPr>
              <w:ind w:left="0"/>
            </w:pPr>
            <w:r>
              <w:t>Permits</w:t>
            </w:r>
          </w:p>
        </w:tc>
        <w:tc>
          <w:tcPr>
            <w:tcW w:w="3117" w:type="dxa"/>
          </w:tcPr>
          <w:p w14:paraId="7B85CA77" w14:textId="77777777" w:rsidR="00684A33" w:rsidRDefault="00684A33" w:rsidP="00AD748F">
            <w:pPr>
              <w:ind w:left="0"/>
            </w:pPr>
          </w:p>
        </w:tc>
        <w:tc>
          <w:tcPr>
            <w:tcW w:w="3117" w:type="dxa"/>
          </w:tcPr>
          <w:p w14:paraId="56B54059" w14:textId="77777777" w:rsidR="00684A33" w:rsidRDefault="00684A33" w:rsidP="00AD748F">
            <w:pPr>
              <w:ind w:left="0"/>
            </w:pPr>
          </w:p>
        </w:tc>
      </w:tr>
      <w:tr w:rsidR="00684A33" w14:paraId="4C850BAB" w14:textId="77777777" w:rsidTr="00684A33">
        <w:tc>
          <w:tcPr>
            <w:tcW w:w="3116" w:type="dxa"/>
          </w:tcPr>
          <w:p w14:paraId="7D9BFEC1" w14:textId="775CC429" w:rsidR="00684A33" w:rsidRDefault="00684A33" w:rsidP="00AD748F">
            <w:pPr>
              <w:ind w:left="0"/>
            </w:pPr>
            <w:r>
              <w:t>Permits_id</w:t>
            </w:r>
          </w:p>
        </w:tc>
        <w:tc>
          <w:tcPr>
            <w:tcW w:w="3117" w:type="dxa"/>
          </w:tcPr>
          <w:p w14:paraId="648924AE" w14:textId="024EF4E0" w:rsidR="00684A33" w:rsidRDefault="00684A33" w:rsidP="00AD748F">
            <w:pPr>
              <w:ind w:left="0"/>
            </w:pPr>
            <w:r>
              <w:t>Int</w:t>
            </w:r>
          </w:p>
        </w:tc>
        <w:tc>
          <w:tcPr>
            <w:tcW w:w="3117" w:type="dxa"/>
          </w:tcPr>
          <w:p w14:paraId="7C510DA2" w14:textId="4A26E83B" w:rsidR="00684A33" w:rsidRDefault="00684A33" w:rsidP="00AD748F">
            <w:pPr>
              <w:ind w:left="0"/>
            </w:pPr>
            <w:r>
              <w:t>Primary key</w:t>
            </w:r>
          </w:p>
        </w:tc>
      </w:tr>
      <w:tr w:rsidR="00684A33" w14:paraId="7EAA02B9" w14:textId="77777777" w:rsidTr="00684A33">
        <w:tc>
          <w:tcPr>
            <w:tcW w:w="3116" w:type="dxa"/>
          </w:tcPr>
          <w:p w14:paraId="271D76DD" w14:textId="5AD7D741" w:rsidR="00684A33" w:rsidRDefault="00684A33" w:rsidP="00AD748F">
            <w:pPr>
              <w:ind w:left="0"/>
            </w:pPr>
            <w:r>
              <w:t>Permit_name</w:t>
            </w:r>
          </w:p>
        </w:tc>
        <w:tc>
          <w:tcPr>
            <w:tcW w:w="3117" w:type="dxa"/>
          </w:tcPr>
          <w:p w14:paraId="3065CAA9" w14:textId="1C459305" w:rsidR="00684A33" w:rsidRDefault="00684A33" w:rsidP="00AD748F">
            <w:pPr>
              <w:ind w:left="0"/>
            </w:pPr>
            <w:r>
              <w:t>Varchar</w:t>
            </w:r>
          </w:p>
        </w:tc>
        <w:tc>
          <w:tcPr>
            <w:tcW w:w="3117" w:type="dxa"/>
          </w:tcPr>
          <w:p w14:paraId="4C1C8F15" w14:textId="5D464C40" w:rsidR="00684A33" w:rsidRDefault="00684A33" w:rsidP="00AD748F">
            <w:pPr>
              <w:ind w:left="0"/>
            </w:pPr>
            <w:r>
              <w:t>Name of permit</w:t>
            </w:r>
          </w:p>
        </w:tc>
      </w:tr>
      <w:tr w:rsidR="00684A33" w14:paraId="413E83C8" w14:textId="77777777" w:rsidTr="00684A33">
        <w:tc>
          <w:tcPr>
            <w:tcW w:w="3116" w:type="dxa"/>
          </w:tcPr>
          <w:p w14:paraId="5B377B33" w14:textId="1FFDBC09" w:rsidR="00684A33" w:rsidRDefault="00684A33" w:rsidP="00AD748F">
            <w:pPr>
              <w:ind w:left="0"/>
            </w:pPr>
            <w:r>
              <w:t>Permit_renewal_cost</w:t>
            </w:r>
          </w:p>
        </w:tc>
        <w:tc>
          <w:tcPr>
            <w:tcW w:w="3117" w:type="dxa"/>
          </w:tcPr>
          <w:p w14:paraId="7A7E4770" w14:textId="5A1B669B" w:rsidR="00684A33" w:rsidRDefault="00684A33" w:rsidP="00AD748F">
            <w:pPr>
              <w:ind w:left="0"/>
            </w:pPr>
            <w:r>
              <w:t>Double</w:t>
            </w:r>
          </w:p>
        </w:tc>
        <w:tc>
          <w:tcPr>
            <w:tcW w:w="3117" w:type="dxa"/>
          </w:tcPr>
          <w:p w14:paraId="598793D0" w14:textId="47027AE9" w:rsidR="00684A33" w:rsidRDefault="00684A33" w:rsidP="00AD748F">
            <w:pPr>
              <w:ind w:left="0"/>
            </w:pPr>
            <w:r>
              <w:t>Cost to renew permit</w:t>
            </w:r>
          </w:p>
        </w:tc>
      </w:tr>
      <w:tr w:rsidR="00684A33" w14:paraId="7E4EBAE9" w14:textId="77777777" w:rsidTr="00684A33">
        <w:tc>
          <w:tcPr>
            <w:tcW w:w="3116" w:type="dxa"/>
          </w:tcPr>
          <w:p w14:paraId="165254BE" w14:textId="054BF00C" w:rsidR="00684A33" w:rsidRDefault="00684A33" w:rsidP="00AD748F">
            <w:pPr>
              <w:ind w:left="0"/>
            </w:pPr>
            <w:r>
              <w:t>Last_renewal_date</w:t>
            </w:r>
          </w:p>
        </w:tc>
        <w:tc>
          <w:tcPr>
            <w:tcW w:w="3117" w:type="dxa"/>
          </w:tcPr>
          <w:p w14:paraId="6F89C2A1" w14:textId="4776B465" w:rsidR="00684A33" w:rsidRDefault="00684A33" w:rsidP="00AD748F">
            <w:pPr>
              <w:ind w:left="0"/>
            </w:pPr>
            <w:r>
              <w:t>datetime</w:t>
            </w:r>
          </w:p>
        </w:tc>
        <w:tc>
          <w:tcPr>
            <w:tcW w:w="3117" w:type="dxa"/>
          </w:tcPr>
          <w:p w14:paraId="12FC90E1" w14:textId="56FB92C0" w:rsidR="00684A33" w:rsidRDefault="00684A33" w:rsidP="00AD748F">
            <w:pPr>
              <w:ind w:left="0"/>
            </w:pPr>
            <w:r>
              <w:t>Last time permit was renewed</w:t>
            </w:r>
          </w:p>
        </w:tc>
      </w:tr>
      <w:tr w:rsidR="00684A33" w14:paraId="5857BDE8" w14:textId="77777777" w:rsidTr="00684A33">
        <w:tc>
          <w:tcPr>
            <w:tcW w:w="3116" w:type="dxa"/>
          </w:tcPr>
          <w:p w14:paraId="2D657F2C" w14:textId="72C2AFE7" w:rsidR="00684A33" w:rsidRDefault="00684A33" w:rsidP="00AD748F">
            <w:pPr>
              <w:ind w:left="0"/>
            </w:pPr>
            <w:r>
              <w:t>Fk_resturant_location_id</w:t>
            </w:r>
          </w:p>
        </w:tc>
        <w:tc>
          <w:tcPr>
            <w:tcW w:w="3117" w:type="dxa"/>
          </w:tcPr>
          <w:p w14:paraId="29CC7EA5" w14:textId="413CEF96" w:rsidR="00684A33" w:rsidRDefault="00684A33" w:rsidP="00AD748F">
            <w:pPr>
              <w:ind w:left="0"/>
            </w:pPr>
            <w:r>
              <w:t>Int</w:t>
            </w:r>
          </w:p>
        </w:tc>
        <w:tc>
          <w:tcPr>
            <w:tcW w:w="3117" w:type="dxa"/>
          </w:tcPr>
          <w:p w14:paraId="25235A9B" w14:textId="0B276BC6" w:rsidR="00684A33" w:rsidRDefault="00684A33" w:rsidP="00AD748F">
            <w:pPr>
              <w:ind w:left="0"/>
            </w:pPr>
            <w:r>
              <w:t>Foreign key</w:t>
            </w:r>
          </w:p>
        </w:tc>
      </w:tr>
      <w:tr w:rsidR="00684A33" w14:paraId="1F59D322" w14:textId="77777777" w:rsidTr="00684A33">
        <w:tc>
          <w:tcPr>
            <w:tcW w:w="3116" w:type="dxa"/>
          </w:tcPr>
          <w:p w14:paraId="391D3FB4" w14:textId="7AD5041B" w:rsidR="00684A33" w:rsidRDefault="00E362CE" w:rsidP="00AD748F">
            <w:pPr>
              <w:ind w:left="0"/>
            </w:pPr>
            <w:r>
              <w:t>orders</w:t>
            </w:r>
          </w:p>
        </w:tc>
        <w:tc>
          <w:tcPr>
            <w:tcW w:w="3117" w:type="dxa"/>
          </w:tcPr>
          <w:p w14:paraId="3221AEBD" w14:textId="77777777" w:rsidR="00684A33" w:rsidRDefault="00684A33" w:rsidP="00AD748F">
            <w:pPr>
              <w:ind w:left="0"/>
            </w:pPr>
          </w:p>
        </w:tc>
        <w:tc>
          <w:tcPr>
            <w:tcW w:w="3117" w:type="dxa"/>
          </w:tcPr>
          <w:p w14:paraId="5139540A" w14:textId="77777777" w:rsidR="00684A33" w:rsidRDefault="00684A33" w:rsidP="00AD748F">
            <w:pPr>
              <w:ind w:left="0"/>
            </w:pPr>
          </w:p>
        </w:tc>
      </w:tr>
      <w:tr w:rsidR="00684A33" w14:paraId="11B9B4B7" w14:textId="77777777" w:rsidTr="00684A33">
        <w:tc>
          <w:tcPr>
            <w:tcW w:w="3116" w:type="dxa"/>
          </w:tcPr>
          <w:p w14:paraId="54058E7A" w14:textId="3FD28BA3" w:rsidR="00684A33" w:rsidRDefault="00E362CE" w:rsidP="00AD748F">
            <w:pPr>
              <w:ind w:left="0"/>
            </w:pPr>
            <w:r>
              <w:t>Orders_id</w:t>
            </w:r>
          </w:p>
        </w:tc>
        <w:tc>
          <w:tcPr>
            <w:tcW w:w="3117" w:type="dxa"/>
          </w:tcPr>
          <w:p w14:paraId="7437B0F7" w14:textId="698DBCCD" w:rsidR="00684A33" w:rsidRDefault="00E362CE" w:rsidP="00AD748F">
            <w:pPr>
              <w:ind w:left="0"/>
            </w:pPr>
            <w:r>
              <w:t>int</w:t>
            </w:r>
          </w:p>
        </w:tc>
        <w:tc>
          <w:tcPr>
            <w:tcW w:w="3117" w:type="dxa"/>
          </w:tcPr>
          <w:p w14:paraId="178CDAFC" w14:textId="1167CD02" w:rsidR="00684A33" w:rsidRDefault="00E362CE" w:rsidP="00AD748F">
            <w:pPr>
              <w:ind w:left="0"/>
            </w:pPr>
            <w:r>
              <w:t>Primary key</w:t>
            </w:r>
          </w:p>
        </w:tc>
      </w:tr>
    </w:tbl>
    <w:p w14:paraId="4BACBECA" w14:textId="7C3ED8C1" w:rsidR="004752BA" w:rsidRDefault="004752BA" w:rsidP="00AD748F">
      <w:pPr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52BA" w14:paraId="7F64214C" w14:textId="77777777" w:rsidTr="004752BA">
        <w:tc>
          <w:tcPr>
            <w:tcW w:w="3116" w:type="dxa"/>
          </w:tcPr>
          <w:p w14:paraId="25B391DB" w14:textId="7683F3CE" w:rsidR="004752BA" w:rsidRDefault="00E362CE" w:rsidP="00AD748F">
            <w:pPr>
              <w:ind w:left="0"/>
            </w:pPr>
            <w:r>
              <w:t>Customer_firstname</w:t>
            </w:r>
          </w:p>
        </w:tc>
        <w:tc>
          <w:tcPr>
            <w:tcW w:w="3117" w:type="dxa"/>
          </w:tcPr>
          <w:p w14:paraId="74EF5579" w14:textId="530015C5" w:rsidR="004752BA" w:rsidRDefault="00E362CE" w:rsidP="00AD748F">
            <w:pPr>
              <w:ind w:left="0"/>
            </w:pPr>
            <w:r>
              <w:t>varchar</w:t>
            </w:r>
          </w:p>
        </w:tc>
        <w:tc>
          <w:tcPr>
            <w:tcW w:w="3117" w:type="dxa"/>
          </w:tcPr>
          <w:p w14:paraId="1CAEF7C6" w14:textId="4F31BE91" w:rsidR="004752BA" w:rsidRDefault="00E362CE" w:rsidP="00AD748F">
            <w:pPr>
              <w:ind w:left="0"/>
            </w:pPr>
            <w:r>
              <w:t>First name of customer</w:t>
            </w:r>
          </w:p>
        </w:tc>
      </w:tr>
      <w:tr w:rsidR="004752BA" w14:paraId="6707EF55" w14:textId="77777777" w:rsidTr="004752BA">
        <w:tc>
          <w:tcPr>
            <w:tcW w:w="3116" w:type="dxa"/>
          </w:tcPr>
          <w:p w14:paraId="3F5E4D8E" w14:textId="7C901C68" w:rsidR="004752BA" w:rsidRDefault="00E362CE" w:rsidP="00AD748F">
            <w:pPr>
              <w:ind w:left="0"/>
            </w:pPr>
            <w:r>
              <w:t>Customer_lastname</w:t>
            </w:r>
          </w:p>
        </w:tc>
        <w:tc>
          <w:tcPr>
            <w:tcW w:w="3117" w:type="dxa"/>
          </w:tcPr>
          <w:p w14:paraId="1FD21EA0" w14:textId="117072CA" w:rsidR="004752BA" w:rsidRDefault="00E362CE" w:rsidP="00AD748F">
            <w:pPr>
              <w:ind w:left="0"/>
            </w:pPr>
            <w:r>
              <w:t>varchar</w:t>
            </w:r>
          </w:p>
        </w:tc>
        <w:tc>
          <w:tcPr>
            <w:tcW w:w="3117" w:type="dxa"/>
          </w:tcPr>
          <w:p w14:paraId="5AED9207" w14:textId="2C0E7A2B" w:rsidR="004752BA" w:rsidRDefault="00E362CE" w:rsidP="00AD748F">
            <w:pPr>
              <w:ind w:left="0"/>
            </w:pPr>
            <w:r>
              <w:t>Last name of customer</w:t>
            </w:r>
          </w:p>
        </w:tc>
      </w:tr>
      <w:tr w:rsidR="004752BA" w14:paraId="7FFB3589" w14:textId="77777777" w:rsidTr="004752BA">
        <w:tc>
          <w:tcPr>
            <w:tcW w:w="3116" w:type="dxa"/>
          </w:tcPr>
          <w:p w14:paraId="36757316" w14:textId="1DC31DBC" w:rsidR="004752BA" w:rsidRDefault="00E362CE" w:rsidP="00AD748F">
            <w:pPr>
              <w:ind w:left="0"/>
            </w:pPr>
            <w:r>
              <w:t>dish</w:t>
            </w:r>
          </w:p>
        </w:tc>
        <w:tc>
          <w:tcPr>
            <w:tcW w:w="3117" w:type="dxa"/>
          </w:tcPr>
          <w:p w14:paraId="52CCD959" w14:textId="74CDB7F2" w:rsidR="004752BA" w:rsidRDefault="00E362CE" w:rsidP="00AD748F">
            <w:pPr>
              <w:ind w:left="0"/>
            </w:pPr>
            <w:r>
              <w:t>Varchar</w:t>
            </w:r>
          </w:p>
        </w:tc>
        <w:tc>
          <w:tcPr>
            <w:tcW w:w="3117" w:type="dxa"/>
          </w:tcPr>
          <w:p w14:paraId="17BB1AAE" w14:textId="4B223048" w:rsidR="004752BA" w:rsidRDefault="00E362CE" w:rsidP="00AD748F">
            <w:pPr>
              <w:ind w:left="0"/>
            </w:pPr>
            <w:r>
              <w:t>Name of dish</w:t>
            </w:r>
          </w:p>
        </w:tc>
      </w:tr>
      <w:tr w:rsidR="004752BA" w14:paraId="07D9110B" w14:textId="77777777" w:rsidTr="004752BA">
        <w:tc>
          <w:tcPr>
            <w:tcW w:w="3116" w:type="dxa"/>
          </w:tcPr>
          <w:p w14:paraId="6341CF0A" w14:textId="7DF25BDF" w:rsidR="004752BA" w:rsidRDefault="00E362CE" w:rsidP="00AD748F">
            <w:pPr>
              <w:ind w:left="0"/>
            </w:pPr>
            <w:r>
              <w:lastRenderedPageBreak/>
              <w:t>Payment</w:t>
            </w:r>
          </w:p>
        </w:tc>
        <w:tc>
          <w:tcPr>
            <w:tcW w:w="3117" w:type="dxa"/>
          </w:tcPr>
          <w:p w14:paraId="6EB09FA7" w14:textId="21E18278" w:rsidR="004752BA" w:rsidRDefault="00E362CE" w:rsidP="00AD748F">
            <w:pPr>
              <w:ind w:left="0"/>
            </w:pPr>
            <w:r>
              <w:t>Double</w:t>
            </w:r>
          </w:p>
        </w:tc>
        <w:tc>
          <w:tcPr>
            <w:tcW w:w="3117" w:type="dxa"/>
          </w:tcPr>
          <w:p w14:paraId="08E9AE86" w14:textId="7FA0C943" w:rsidR="004752BA" w:rsidRDefault="00E362CE" w:rsidP="00AD748F">
            <w:pPr>
              <w:ind w:left="0"/>
            </w:pPr>
            <w:r>
              <w:t>Amount payed</w:t>
            </w:r>
          </w:p>
        </w:tc>
      </w:tr>
      <w:tr w:rsidR="004752BA" w14:paraId="7611E657" w14:textId="77777777" w:rsidTr="004752BA">
        <w:tc>
          <w:tcPr>
            <w:tcW w:w="3116" w:type="dxa"/>
          </w:tcPr>
          <w:p w14:paraId="2D6F759D" w14:textId="403B962B" w:rsidR="004752BA" w:rsidRDefault="00E362CE" w:rsidP="00AD748F">
            <w:pPr>
              <w:ind w:left="0"/>
            </w:pPr>
            <w:r>
              <w:t>Payment_type</w:t>
            </w:r>
          </w:p>
        </w:tc>
        <w:tc>
          <w:tcPr>
            <w:tcW w:w="3117" w:type="dxa"/>
          </w:tcPr>
          <w:p w14:paraId="27FFDEBB" w14:textId="53A05AFF" w:rsidR="004752BA" w:rsidRDefault="00E362CE" w:rsidP="00AD748F">
            <w:pPr>
              <w:ind w:left="0"/>
            </w:pPr>
            <w:r>
              <w:t>Varchar</w:t>
            </w:r>
          </w:p>
        </w:tc>
        <w:tc>
          <w:tcPr>
            <w:tcW w:w="3117" w:type="dxa"/>
          </w:tcPr>
          <w:p w14:paraId="1E10657B" w14:textId="0DAA134D" w:rsidR="004752BA" w:rsidRDefault="00E362CE" w:rsidP="00AD748F">
            <w:pPr>
              <w:ind w:left="0"/>
            </w:pPr>
            <w:r>
              <w:t>Type of payment cash or visa</w:t>
            </w:r>
          </w:p>
        </w:tc>
      </w:tr>
      <w:tr w:rsidR="004752BA" w14:paraId="7FDB6469" w14:textId="77777777" w:rsidTr="004752BA">
        <w:tc>
          <w:tcPr>
            <w:tcW w:w="3116" w:type="dxa"/>
          </w:tcPr>
          <w:p w14:paraId="27BE7C76" w14:textId="288AE55A" w:rsidR="004752BA" w:rsidRDefault="00E362CE" w:rsidP="00AD748F">
            <w:pPr>
              <w:ind w:left="0"/>
            </w:pPr>
            <w:r>
              <w:t>Fk_location_id</w:t>
            </w:r>
          </w:p>
        </w:tc>
        <w:tc>
          <w:tcPr>
            <w:tcW w:w="3117" w:type="dxa"/>
          </w:tcPr>
          <w:p w14:paraId="51B98139" w14:textId="07A288D4" w:rsidR="004752BA" w:rsidRDefault="00E362CE" w:rsidP="00AD748F">
            <w:pPr>
              <w:ind w:left="0"/>
            </w:pPr>
            <w:r>
              <w:t>Int</w:t>
            </w:r>
          </w:p>
        </w:tc>
        <w:tc>
          <w:tcPr>
            <w:tcW w:w="3117" w:type="dxa"/>
          </w:tcPr>
          <w:p w14:paraId="549F570D" w14:textId="1306F558" w:rsidR="004752BA" w:rsidRDefault="00E362CE" w:rsidP="00AD748F">
            <w:pPr>
              <w:ind w:left="0"/>
            </w:pPr>
            <w:r>
              <w:t xml:space="preserve">Foreign key </w:t>
            </w:r>
          </w:p>
        </w:tc>
      </w:tr>
      <w:tr w:rsidR="004752BA" w14:paraId="6CBB75C3" w14:textId="77777777" w:rsidTr="004752BA">
        <w:tc>
          <w:tcPr>
            <w:tcW w:w="3116" w:type="dxa"/>
          </w:tcPr>
          <w:p w14:paraId="1EA8166B" w14:textId="73F32692" w:rsidR="004752BA" w:rsidRDefault="00E362CE" w:rsidP="00AD748F">
            <w:pPr>
              <w:ind w:left="0"/>
            </w:pPr>
            <w:r>
              <w:t>Customer_reviews</w:t>
            </w:r>
          </w:p>
        </w:tc>
        <w:tc>
          <w:tcPr>
            <w:tcW w:w="3117" w:type="dxa"/>
          </w:tcPr>
          <w:p w14:paraId="3170CD88" w14:textId="77777777" w:rsidR="004752BA" w:rsidRDefault="004752BA" w:rsidP="00AD748F">
            <w:pPr>
              <w:ind w:left="0"/>
            </w:pPr>
          </w:p>
        </w:tc>
        <w:tc>
          <w:tcPr>
            <w:tcW w:w="3117" w:type="dxa"/>
          </w:tcPr>
          <w:p w14:paraId="4F8998E5" w14:textId="77777777" w:rsidR="004752BA" w:rsidRDefault="004752BA" w:rsidP="00AD748F">
            <w:pPr>
              <w:ind w:left="0"/>
            </w:pPr>
          </w:p>
        </w:tc>
      </w:tr>
      <w:tr w:rsidR="004752BA" w14:paraId="683D9259" w14:textId="77777777" w:rsidTr="004752BA">
        <w:tc>
          <w:tcPr>
            <w:tcW w:w="3116" w:type="dxa"/>
          </w:tcPr>
          <w:p w14:paraId="6EA19B3E" w14:textId="09172982" w:rsidR="004752BA" w:rsidRDefault="00E362CE" w:rsidP="00AD748F">
            <w:pPr>
              <w:ind w:left="0"/>
            </w:pPr>
            <w:r>
              <w:t>Customer_review_id</w:t>
            </w:r>
          </w:p>
        </w:tc>
        <w:tc>
          <w:tcPr>
            <w:tcW w:w="3117" w:type="dxa"/>
          </w:tcPr>
          <w:p w14:paraId="48CD9ED2" w14:textId="7259A3DD" w:rsidR="004752BA" w:rsidRDefault="00E362CE" w:rsidP="00AD748F">
            <w:pPr>
              <w:ind w:left="0"/>
            </w:pPr>
            <w:r>
              <w:t>int</w:t>
            </w:r>
          </w:p>
        </w:tc>
        <w:tc>
          <w:tcPr>
            <w:tcW w:w="3117" w:type="dxa"/>
          </w:tcPr>
          <w:p w14:paraId="1352BD87" w14:textId="098EC344" w:rsidR="004752BA" w:rsidRDefault="00E362CE" w:rsidP="00AD748F">
            <w:pPr>
              <w:ind w:left="0"/>
            </w:pPr>
            <w:r>
              <w:t>Primary key</w:t>
            </w:r>
          </w:p>
        </w:tc>
      </w:tr>
    </w:tbl>
    <w:p w14:paraId="6596ACB0" w14:textId="77777777" w:rsidR="004752BA" w:rsidRDefault="004752BA" w:rsidP="00AD748F">
      <w:pPr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2CE" w14:paraId="6DE67CFA" w14:textId="77777777" w:rsidTr="00E362CE">
        <w:tc>
          <w:tcPr>
            <w:tcW w:w="3116" w:type="dxa"/>
          </w:tcPr>
          <w:p w14:paraId="6FA23C6B" w14:textId="7FB05A70" w:rsidR="00E362CE" w:rsidRDefault="00E362CE" w:rsidP="00AD748F">
            <w:pPr>
              <w:ind w:left="0"/>
            </w:pPr>
            <w:r>
              <w:t>Customer_review</w:t>
            </w:r>
          </w:p>
        </w:tc>
        <w:tc>
          <w:tcPr>
            <w:tcW w:w="3117" w:type="dxa"/>
          </w:tcPr>
          <w:p w14:paraId="3DF4B77A" w14:textId="5D134C57" w:rsidR="00E362CE" w:rsidRDefault="00E362CE" w:rsidP="00AD748F">
            <w:pPr>
              <w:ind w:left="0"/>
            </w:pPr>
            <w:r>
              <w:t>Varchar</w:t>
            </w:r>
          </w:p>
        </w:tc>
        <w:tc>
          <w:tcPr>
            <w:tcW w:w="3117" w:type="dxa"/>
          </w:tcPr>
          <w:p w14:paraId="702F9EA8" w14:textId="42F47FA4" w:rsidR="00E362CE" w:rsidRDefault="00E362CE" w:rsidP="00AD748F">
            <w:pPr>
              <w:ind w:left="0"/>
            </w:pPr>
            <w:r>
              <w:t>The text comment by customer</w:t>
            </w:r>
          </w:p>
        </w:tc>
      </w:tr>
      <w:tr w:rsidR="00E362CE" w14:paraId="0894D48A" w14:textId="77777777" w:rsidTr="00E362CE">
        <w:tc>
          <w:tcPr>
            <w:tcW w:w="3116" w:type="dxa"/>
          </w:tcPr>
          <w:p w14:paraId="3E557D07" w14:textId="671D7D99" w:rsidR="00E362CE" w:rsidRDefault="00E362CE" w:rsidP="00AD748F">
            <w:pPr>
              <w:ind w:left="0"/>
            </w:pPr>
            <w:r>
              <w:t xml:space="preserve">Customer_score </w:t>
            </w:r>
          </w:p>
        </w:tc>
        <w:tc>
          <w:tcPr>
            <w:tcW w:w="3117" w:type="dxa"/>
          </w:tcPr>
          <w:p w14:paraId="70AA5945" w14:textId="64235577" w:rsidR="00E362CE" w:rsidRDefault="00E362CE" w:rsidP="00AD748F">
            <w:pPr>
              <w:ind w:left="0"/>
            </w:pPr>
            <w:r>
              <w:t>int</w:t>
            </w:r>
          </w:p>
        </w:tc>
        <w:tc>
          <w:tcPr>
            <w:tcW w:w="3117" w:type="dxa"/>
          </w:tcPr>
          <w:p w14:paraId="522FA334" w14:textId="25C2496A" w:rsidR="00E362CE" w:rsidRDefault="00E362CE" w:rsidP="00AD748F">
            <w:pPr>
              <w:ind w:left="0"/>
            </w:pPr>
            <w:r>
              <w:t>Score out of 10</w:t>
            </w:r>
          </w:p>
        </w:tc>
      </w:tr>
      <w:tr w:rsidR="00E362CE" w14:paraId="66D32BF1" w14:textId="77777777" w:rsidTr="00E362CE">
        <w:tc>
          <w:tcPr>
            <w:tcW w:w="3116" w:type="dxa"/>
          </w:tcPr>
          <w:p w14:paraId="50AA7305" w14:textId="2E8A3445" w:rsidR="00E362CE" w:rsidRDefault="00E362CE" w:rsidP="00AD748F">
            <w:pPr>
              <w:ind w:left="0"/>
            </w:pPr>
            <w:r>
              <w:t>Fk_order_id</w:t>
            </w:r>
          </w:p>
        </w:tc>
        <w:tc>
          <w:tcPr>
            <w:tcW w:w="3117" w:type="dxa"/>
          </w:tcPr>
          <w:p w14:paraId="360B6C32" w14:textId="1C7C3A9A" w:rsidR="00E362CE" w:rsidRDefault="00E362CE" w:rsidP="00AD748F">
            <w:pPr>
              <w:ind w:left="0"/>
            </w:pPr>
            <w:r>
              <w:t>Int</w:t>
            </w:r>
          </w:p>
        </w:tc>
        <w:tc>
          <w:tcPr>
            <w:tcW w:w="3117" w:type="dxa"/>
          </w:tcPr>
          <w:p w14:paraId="6F428AC9" w14:textId="1AE2F075" w:rsidR="00E362CE" w:rsidRDefault="00E362CE" w:rsidP="00AD748F">
            <w:pPr>
              <w:ind w:left="0"/>
            </w:pPr>
            <w:r>
              <w:t>Foreign key</w:t>
            </w:r>
          </w:p>
        </w:tc>
      </w:tr>
      <w:tr w:rsidR="00E362CE" w14:paraId="5687E0B7" w14:textId="77777777" w:rsidTr="00E362CE">
        <w:tc>
          <w:tcPr>
            <w:tcW w:w="3116" w:type="dxa"/>
          </w:tcPr>
          <w:p w14:paraId="4E499E2F" w14:textId="606C3754" w:rsidR="00E362CE" w:rsidRDefault="00E362CE" w:rsidP="00AD748F">
            <w:pPr>
              <w:ind w:left="0"/>
            </w:pPr>
            <w:r>
              <w:t xml:space="preserve">Department </w:t>
            </w:r>
          </w:p>
        </w:tc>
        <w:tc>
          <w:tcPr>
            <w:tcW w:w="3117" w:type="dxa"/>
          </w:tcPr>
          <w:p w14:paraId="79463E8C" w14:textId="77777777" w:rsidR="00E362CE" w:rsidRDefault="00E362CE" w:rsidP="00AD748F">
            <w:pPr>
              <w:ind w:left="0"/>
            </w:pPr>
          </w:p>
        </w:tc>
        <w:tc>
          <w:tcPr>
            <w:tcW w:w="3117" w:type="dxa"/>
          </w:tcPr>
          <w:p w14:paraId="16DA7A05" w14:textId="77777777" w:rsidR="00E362CE" w:rsidRDefault="00E362CE" w:rsidP="00AD748F">
            <w:pPr>
              <w:ind w:left="0"/>
            </w:pPr>
          </w:p>
        </w:tc>
      </w:tr>
      <w:tr w:rsidR="00E362CE" w14:paraId="366176FB" w14:textId="77777777" w:rsidTr="00E362CE">
        <w:tc>
          <w:tcPr>
            <w:tcW w:w="3116" w:type="dxa"/>
          </w:tcPr>
          <w:p w14:paraId="35C4B096" w14:textId="57CF37AA" w:rsidR="00E362CE" w:rsidRDefault="00E362CE" w:rsidP="00AD748F">
            <w:pPr>
              <w:ind w:left="0"/>
            </w:pPr>
            <w:r>
              <w:t>Department_id</w:t>
            </w:r>
          </w:p>
        </w:tc>
        <w:tc>
          <w:tcPr>
            <w:tcW w:w="3117" w:type="dxa"/>
          </w:tcPr>
          <w:p w14:paraId="55B737BE" w14:textId="14372153" w:rsidR="00E362CE" w:rsidRDefault="00E362CE" w:rsidP="00AD748F">
            <w:pPr>
              <w:ind w:left="0"/>
            </w:pPr>
            <w:r>
              <w:t>Int</w:t>
            </w:r>
          </w:p>
        </w:tc>
        <w:tc>
          <w:tcPr>
            <w:tcW w:w="3117" w:type="dxa"/>
          </w:tcPr>
          <w:p w14:paraId="70E25846" w14:textId="651B6B53" w:rsidR="00E362CE" w:rsidRDefault="00E362CE" w:rsidP="00AD748F">
            <w:pPr>
              <w:ind w:left="0"/>
            </w:pPr>
            <w:r>
              <w:t>Primary key</w:t>
            </w:r>
          </w:p>
        </w:tc>
      </w:tr>
      <w:tr w:rsidR="00E362CE" w14:paraId="6C14FACC" w14:textId="77777777" w:rsidTr="00E362CE">
        <w:tc>
          <w:tcPr>
            <w:tcW w:w="3116" w:type="dxa"/>
          </w:tcPr>
          <w:p w14:paraId="541E5745" w14:textId="5730E149" w:rsidR="00E362CE" w:rsidRDefault="00E362CE" w:rsidP="00AD748F">
            <w:pPr>
              <w:ind w:left="0"/>
            </w:pPr>
            <w:r>
              <w:t>Department_name</w:t>
            </w:r>
          </w:p>
        </w:tc>
        <w:tc>
          <w:tcPr>
            <w:tcW w:w="3117" w:type="dxa"/>
          </w:tcPr>
          <w:p w14:paraId="2B06D4F9" w14:textId="78421A0A" w:rsidR="00E362CE" w:rsidRDefault="00E362CE" w:rsidP="00AD748F">
            <w:pPr>
              <w:ind w:left="0"/>
            </w:pPr>
            <w:r>
              <w:t>Varchar</w:t>
            </w:r>
          </w:p>
        </w:tc>
        <w:tc>
          <w:tcPr>
            <w:tcW w:w="3117" w:type="dxa"/>
          </w:tcPr>
          <w:p w14:paraId="4025254E" w14:textId="6254CA1D" w:rsidR="00E362CE" w:rsidRDefault="00E362CE" w:rsidP="00AD748F">
            <w:pPr>
              <w:ind w:left="0"/>
            </w:pPr>
            <w:r>
              <w:t>Name of department</w:t>
            </w:r>
          </w:p>
        </w:tc>
      </w:tr>
      <w:tr w:rsidR="00E362CE" w14:paraId="4FC98E5A" w14:textId="77777777" w:rsidTr="00E362CE">
        <w:tc>
          <w:tcPr>
            <w:tcW w:w="3116" w:type="dxa"/>
          </w:tcPr>
          <w:p w14:paraId="7BE65FAA" w14:textId="710B39AA" w:rsidR="00E362CE" w:rsidRDefault="00E362CE" w:rsidP="00AD748F">
            <w:pPr>
              <w:ind w:left="0"/>
            </w:pPr>
            <w:r>
              <w:t>Number_employees</w:t>
            </w:r>
          </w:p>
        </w:tc>
        <w:tc>
          <w:tcPr>
            <w:tcW w:w="3117" w:type="dxa"/>
          </w:tcPr>
          <w:p w14:paraId="4FF0EAD4" w14:textId="7E6D3A77" w:rsidR="00E362CE" w:rsidRDefault="00E362CE" w:rsidP="00AD748F">
            <w:pPr>
              <w:ind w:left="0"/>
            </w:pPr>
            <w:r>
              <w:t>Int</w:t>
            </w:r>
          </w:p>
        </w:tc>
        <w:tc>
          <w:tcPr>
            <w:tcW w:w="3117" w:type="dxa"/>
          </w:tcPr>
          <w:p w14:paraId="686D9A69" w14:textId="0E53B615" w:rsidR="00E362CE" w:rsidRDefault="00E362CE" w:rsidP="00AD748F">
            <w:pPr>
              <w:ind w:left="0"/>
            </w:pPr>
            <w:r>
              <w:t>Number of employees in the departmentf</w:t>
            </w:r>
          </w:p>
        </w:tc>
      </w:tr>
      <w:tr w:rsidR="00E362CE" w14:paraId="2A7A50CD" w14:textId="77777777" w:rsidTr="00E362CE">
        <w:tc>
          <w:tcPr>
            <w:tcW w:w="3116" w:type="dxa"/>
          </w:tcPr>
          <w:p w14:paraId="0266F53B" w14:textId="7F002E1C" w:rsidR="00E362CE" w:rsidRDefault="00E362CE" w:rsidP="00AD748F">
            <w:pPr>
              <w:ind w:left="0"/>
            </w:pPr>
            <w:r>
              <w:t xml:space="preserve">Fk_resturant_locations_id </w:t>
            </w:r>
          </w:p>
        </w:tc>
        <w:tc>
          <w:tcPr>
            <w:tcW w:w="3117" w:type="dxa"/>
          </w:tcPr>
          <w:p w14:paraId="42DA8671" w14:textId="355B8C26" w:rsidR="00E362CE" w:rsidRDefault="00E362CE" w:rsidP="00AD748F">
            <w:pPr>
              <w:ind w:left="0"/>
            </w:pPr>
            <w:r>
              <w:t>Int</w:t>
            </w:r>
          </w:p>
        </w:tc>
        <w:tc>
          <w:tcPr>
            <w:tcW w:w="3117" w:type="dxa"/>
          </w:tcPr>
          <w:p w14:paraId="546464C2" w14:textId="0A03AA2B" w:rsidR="00E362CE" w:rsidRDefault="00E362CE" w:rsidP="00AD748F">
            <w:pPr>
              <w:ind w:left="0"/>
            </w:pPr>
            <w:r>
              <w:t>Foreign key</w:t>
            </w:r>
          </w:p>
        </w:tc>
      </w:tr>
    </w:tbl>
    <w:p w14:paraId="77C47D4C" w14:textId="790D1B62" w:rsidR="00905CE7" w:rsidRDefault="00905CE7" w:rsidP="00AD748F">
      <w:pPr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2CE" w14:paraId="023BD8FF" w14:textId="77777777" w:rsidTr="00E362CE">
        <w:tc>
          <w:tcPr>
            <w:tcW w:w="3116" w:type="dxa"/>
          </w:tcPr>
          <w:p w14:paraId="4841B414" w14:textId="4391ECC4" w:rsidR="00E362CE" w:rsidRDefault="00E362CE" w:rsidP="00AD748F">
            <w:pPr>
              <w:ind w:left="0"/>
            </w:pPr>
            <w:r>
              <w:t>employee</w:t>
            </w:r>
          </w:p>
        </w:tc>
        <w:tc>
          <w:tcPr>
            <w:tcW w:w="3117" w:type="dxa"/>
          </w:tcPr>
          <w:p w14:paraId="1BA639BC" w14:textId="77777777" w:rsidR="00E362CE" w:rsidRDefault="00E362CE" w:rsidP="00AD748F">
            <w:pPr>
              <w:ind w:left="0"/>
            </w:pPr>
          </w:p>
        </w:tc>
        <w:tc>
          <w:tcPr>
            <w:tcW w:w="3117" w:type="dxa"/>
          </w:tcPr>
          <w:p w14:paraId="5301AC4D" w14:textId="77777777" w:rsidR="00E362CE" w:rsidRDefault="00E362CE" w:rsidP="00AD748F">
            <w:pPr>
              <w:ind w:left="0"/>
            </w:pPr>
          </w:p>
        </w:tc>
      </w:tr>
      <w:tr w:rsidR="00E362CE" w14:paraId="1488A13B" w14:textId="77777777" w:rsidTr="00E362CE">
        <w:tc>
          <w:tcPr>
            <w:tcW w:w="3116" w:type="dxa"/>
          </w:tcPr>
          <w:p w14:paraId="4D006C01" w14:textId="34A9E9A2" w:rsidR="00E362CE" w:rsidRDefault="00E362CE" w:rsidP="00AD748F">
            <w:pPr>
              <w:ind w:left="0"/>
            </w:pPr>
            <w:r>
              <w:t>Employee_id</w:t>
            </w:r>
          </w:p>
        </w:tc>
        <w:tc>
          <w:tcPr>
            <w:tcW w:w="3117" w:type="dxa"/>
          </w:tcPr>
          <w:p w14:paraId="243C3324" w14:textId="1C11E83A" w:rsidR="00E362CE" w:rsidRDefault="00E362CE" w:rsidP="00AD748F">
            <w:pPr>
              <w:ind w:left="0"/>
            </w:pPr>
            <w:r>
              <w:t>Int</w:t>
            </w:r>
          </w:p>
        </w:tc>
        <w:tc>
          <w:tcPr>
            <w:tcW w:w="3117" w:type="dxa"/>
          </w:tcPr>
          <w:p w14:paraId="3482AF37" w14:textId="666AD8B4" w:rsidR="00E362CE" w:rsidRDefault="00E362CE" w:rsidP="00AD748F">
            <w:pPr>
              <w:ind w:left="0"/>
            </w:pPr>
            <w:r>
              <w:t>Primary key</w:t>
            </w:r>
          </w:p>
        </w:tc>
      </w:tr>
      <w:tr w:rsidR="00E362CE" w14:paraId="037692EA" w14:textId="77777777" w:rsidTr="00E362CE">
        <w:tc>
          <w:tcPr>
            <w:tcW w:w="3116" w:type="dxa"/>
          </w:tcPr>
          <w:p w14:paraId="589E1C83" w14:textId="3D96E6E8" w:rsidR="00E362CE" w:rsidRDefault="00E362CE" w:rsidP="00AD748F">
            <w:pPr>
              <w:ind w:left="0"/>
            </w:pPr>
            <w:r>
              <w:t>First_name</w:t>
            </w:r>
          </w:p>
        </w:tc>
        <w:tc>
          <w:tcPr>
            <w:tcW w:w="3117" w:type="dxa"/>
          </w:tcPr>
          <w:p w14:paraId="44B8C3C0" w14:textId="59621C09" w:rsidR="00E362CE" w:rsidRDefault="00E362CE" w:rsidP="00AD748F">
            <w:pPr>
              <w:ind w:left="0"/>
            </w:pPr>
            <w:r>
              <w:t>Varchar</w:t>
            </w:r>
          </w:p>
        </w:tc>
        <w:tc>
          <w:tcPr>
            <w:tcW w:w="3117" w:type="dxa"/>
          </w:tcPr>
          <w:p w14:paraId="7F3A87BE" w14:textId="0F91FD06" w:rsidR="00E362CE" w:rsidRDefault="00E362CE" w:rsidP="00AD748F">
            <w:pPr>
              <w:ind w:left="0"/>
            </w:pPr>
            <w:r>
              <w:t>Employee first name</w:t>
            </w:r>
          </w:p>
        </w:tc>
      </w:tr>
      <w:tr w:rsidR="00E362CE" w14:paraId="4E008C51" w14:textId="77777777" w:rsidTr="00E362CE">
        <w:tc>
          <w:tcPr>
            <w:tcW w:w="3116" w:type="dxa"/>
          </w:tcPr>
          <w:p w14:paraId="76EEDD77" w14:textId="7C362FDB" w:rsidR="00E362CE" w:rsidRDefault="00E362CE" w:rsidP="00AD748F">
            <w:pPr>
              <w:ind w:left="0"/>
            </w:pPr>
            <w:r>
              <w:t>Last_name</w:t>
            </w:r>
          </w:p>
        </w:tc>
        <w:tc>
          <w:tcPr>
            <w:tcW w:w="3117" w:type="dxa"/>
          </w:tcPr>
          <w:p w14:paraId="44B322DB" w14:textId="0CD71685" w:rsidR="00E362CE" w:rsidRDefault="00E362CE" w:rsidP="00AD748F">
            <w:pPr>
              <w:ind w:left="0"/>
            </w:pPr>
            <w:r>
              <w:t>Varchar</w:t>
            </w:r>
          </w:p>
        </w:tc>
        <w:tc>
          <w:tcPr>
            <w:tcW w:w="3117" w:type="dxa"/>
          </w:tcPr>
          <w:p w14:paraId="274CF284" w14:textId="33760ECA" w:rsidR="00E362CE" w:rsidRDefault="00E362CE" w:rsidP="00AD748F">
            <w:pPr>
              <w:ind w:left="0"/>
            </w:pPr>
            <w:r>
              <w:t>Employee last name</w:t>
            </w:r>
          </w:p>
        </w:tc>
      </w:tr>
      <w:tr w:rsidR="00E362CE" w14:paraId="1C4B0004" w14:textId="77777777" w:rsidTr="00E362CE">
        <w:tc>
          <w:tcPr>
            <w:tcW w:w="3116" w:type="dxa"/>
          </w:tcPr>
          <w:p w14:paraId="0613DB84" w14:textId="317E21C1" w:rsidR="00E362CE" w:rsidRDefault="00E362CE" w:rsidP="00AD748F">
            <w:pPr>
              <w:ind w:left="0"/>
            </w:pPr>
            <w:r>
              <w:t>Date_hired</w:t>
            </w:r>
          </w:p>
        </w:tc>
        <w:tc>
          <w:tcPr>
            <w:tcW w:w="3117" w:type="dxa"/>
          </w:tcPr>
          <w:p w14:paraId="42D9137F" w14:textId="1B8E8A6F" w:rsidR="00E362CE" w:rsidRDefault="00E362CE" w:rsidP="00AD748F">
            <w:pPr>
              <w:ind w:left="0"/>
            </w:pPr>
            <w:r>
              <w:t>Datetime</w:t>
            </w:r>
          </w:p>
        </w:tc>
        <w:tc>
          <w:tcPr>
            <w:tcW w:w="3117" w:type="dxa"/>
          </w:tcPr>
          <w:p w14:paraId="1CCDBFFD" w14:textId="189063D0" w:rsidR="00E362CE" w:rsidRDefault="00E362CE" w:rsidP="00AD748F">
            <w:pPr>
              <w:ind w:left="0"/>
            </w:pPr>
            <w:r>
              <w:t>Date employee was hired</w:t>
            </w:r>
          </w:p>
        </w:tc>
      </w:tr>
      <w:tr w:rsidR="00E362CE" w14:paraId="4B733FC0" w14:textId="77777777" w:rsidTr="00E362CE">
        <w:tc>
          <w:tcPr>
            <w:tcW w:w="3116" w:type="dxa"/>
          </w:tcPr>
          <w:p w14:paraId="044C484A" w14:textId="1976DE07" w:rsidR="00E362CE" w:rsidRDefault="00E362CE" w:rsidP="00AD748F">
            <w:pPr>
              <w:ind w:left="0"/>
            </w:pPr>
            <w:r>
              <w:lastRenderedPageBreak/>
              <w:t>Background_status</w:t>
            </w:r>
          </w:p>
        </w:tc>
        <w:tc>
          <w:tcPr>
            <w:tcW w:w="3117" w:type="dxa"/>
          </w:tcPr>
          <w:p w14:paraId="7D7DE026" w14:textId="5EB54731" w:rsidR="00E362CE" w:rsidRDefault="00E362CE" w:rsidP="00AD748F">
            <w:pPr>
              <w:ind w:left="0"/>
            </w:pPr>
            <w:r>
              <w:t>Varchar</w:t>
            </w:r>
          </w:p>
        </w:tc>
        <w:tc>
          <w:tcPr>
            <w:tcW w:w="3117" w:type="dxa"/>
          </w:tcPr>
          <w:p w14:paraId="610D0485" w14:textId="3E8961AA" w:rsidR="00E362CE" w:rsidRDefault="00E362CE" w:rsidP="00AD748F">
            <w:pPr>
              <w:ind w:left="0"/>
            </w:pPr>
            <w:r>
              <w:t>Current criminal background status of employees</w:t>
            </w:r>
          </w:p>
        </w:tc>
      </w:tr>
      <w:tr w:rsidR="00E362CE" w14:paraId="2DC4E511" w14:textId="77777777" w:rsidTr="00E362CE">
        <w:tc>
          <w:tcPr>
            <w:tcW w:w="3116" w:type="dxa"/>
          </w:tcPr>
          <w:p w14:paraId="1F6195FF" w14:textId="3C5F807A" w:rsidR="00E362CE" w:rsidRDefault="00E362CE" w:rsidP="00AD748F">
            <w:pPr>
              <w:ind w:left="0"/>
            </w:pPr>
            <w:r>
              <w:t>Fk_department_id</w:t>
            </w:r>
          </w:p>
        </w:tc>
        <w:tc>
          <w:tcPr>
            <w:tcW w:w="3117" w:type="dxa"/>
          </w:tcPr>
          <w:p w14:paraId="7DC42B07" w14:textId="5E5F4ED6" w:rsidR="00E362CE" w:rsidRDefault="00E362CE" w:rsidP="00AD748F">
            <w:pPr>
              <w:ind w:left="0"/>
            </w:pPr>
            <w:r>
              <w:t>Int</w:t>
            </w:r>
          </w:p>
        </w:tc>
        <w:tc>
          <w:tcPr>
            <w:tcW w:w="3117" w:type="dxa"/>
          </w:tcPr>
          <w:p w14:paraId="69B3B21D" w14:textId="44623FA0" w:rsidR="00E362CE" w:rsidRDefault="00E362CE" w:rsidP="00AD748F">
            <w:pPr>
              <w:ind w:left="0"/>
            </w:pPr>
            <w:r>
              <w:t>Foreign key</w:t>
            </w:r>
          </w:p>
        </w:tc>
      </w:tr>
      <w:tr w:rsidR="00E362CE" w14:paraId="6F9B4FBF" w14:textId="77777777" w:rsidTr="00E362CE">
        <w:tc>
          <w:tcPr>
            <w:tcW w:w="3116" w:type="dxa"/>
          </w:tcPr>
          <w:p w14:paraId="7594918B" w14:textId="3A48840F" w:rsidR="00E362CE" w:rsidRDefault="00E362CE" w:rsidP="00AD748F">
            <w:pPr>
              <w:ind w:left="0"/>
            </w:pPr>
            <w:r>
              <w:t>Fk_resturant_location_id</w:t>
            </w:r>
          </w:p>
        </w:tc>
        <w:tc>
          <w:tcPr>
            <w:tcW w:w="3117" w:type="dxa"/>
          </w:tcPr>
          <w:p w14:paraId="5FA06F90" w14:textId="1E14019A" w:rsidR="00E362CE" w:rsidRDefault="00E362CE" w:rsidP="00AD748F">
            <w:pPr>
              <w:ind w:left="0"/>
            </w:pPr>
            <w:r>
              <w:t>Int</w:t>
            </w:r>
          </w:p>
        </w:tc>
        <w:tc>
          <w:tcPr>
            <w:tcW w:w="3117" w:type="dxa"/>
          </w:tcPr>
          <w:p w14:paraId="28E4E113" w14:textId="0CAC2F32" w:rsidR="00E362CE" w:rsidRDefault="00E362CE" w:rsidP="00AD748F">
            <w:pPr>
              <w:ind w:left="0"/>
            </w:pPr>
            <w:r>
              <w:t>Foreign key</w:t>
            </w:r>
          </w:p>
        </w:tc>
      </w:tr>
    </w:tbl>
    <w:p w14:paraId="06E06E2C" w14:textId="6FF63777" w:rsidR="00905CE7" w:rsidRDefault="00905CE7" w:rsidP="00AD748F">
      <w:pPr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2CE" w14:paraId="595D44EA" w14:textId="77777777" w:rsidTr="00E362CE">
        <w:tc>
          <w:tcPr>
            <w:tcW w:w="3116" w:type="dxa"/>
          </w:tcPr>
          <w:p w14:paraId="038D719A" w14:textId="6A1AEFB0" w:rsidR="00E362CE" w:rsidRDefault="00E362CE" w:rsidP="00AD748F">
            <w:pPr>
              <w:ind w:left="0"/>
            </w:pPr>
            <w:r>
              <w:t>Payroll</w:t>
            </w:r>
          </w:p>
        </w:tc>
        <w:tc>
          <w:tcPr>
            <w:tcW w:w="3117" w:type="dxa"/>
          </w:tcPr>
          <w:p w14:paraId="644BC73B" w14:textId="77777777" w:rsidR="00E362CE" w:rsidRDefault="00E362CE" w:rsidP="00AD748F">
            <w:pPr>
              <w:ind w:left="0"/>
            </w:pPr>
          </w:p>
        </w:tc>
        <w:tc>
          <w:tcPr>
            <w:tcW w:w="3117" w:type="dxa"/>
          </w:tcPr>
          <w:p w14:paraId="4A271BAB" w14:textId="77777777" w:rsidR="00E362CE" w:rsidRDefault="00E362CE" w:rsidP="00AD748F">
            <w:pPr>
              <w:ind w:left="0"/>
            </w:pPr>
          </w:p>
        </w:tc>
      </w:tr>
      <w:tr w:rsidR="00E362CE" w14:paraId="61AA6B9B" w14:textId="77777777" w:rsidTr="00E362CE">
        <w:tc>
          <w:tcPr>
            <w:tcW w:w="3116" w:type="dxa"/>
          </w:tcPr>
          <w:p w14:paraId="6A299E05" w14:textId="4785468A" w:rsidR="00E362CE" w:rsidRDefault="00E362CE" w:rsidP="00AD748F">
            <w:pPr>
              <w:ind w:left="0"/>
            </w:pPr>
            <w:r>
              <w:t>Payroll_id</w:t>
            </w:r>
          </w:p>
        </w:tc>
        <w:tc>
          <w:tcPr>
            <w:tcW w:w="3117" w:type="dxa"/>
          </w:tcPr>
          <w:p w14:paraId="59A01DED" w14:textId="6FDFBF57" w:rsidR="00E362CE" w:rsidRDefault="00E362CE" w:rsidP="00AD748F">
            <w:pPr>
              <w:ind w:left="0"/>
            </w:pPr>
            <w:r>
              <w:t>Int</w:t>
            </w:r>
          </w:p>
        </w:tc>
        <w:tc>
          <w:tcPr>
            <w:tcW w:w="3117" w:type="dxa"/>
          </w:tcPr>
          <w:p w14:paraId="6EA8ED74" w14:textId="11E8E80D" w:rsidR="00E362CE" w:rsidRDefault="00E362CE" w:rsidP="00AD748F">
            <w:pPr>
              <w:ind w:left="0"/>
            </w:pPr>
            <w:r>
              <w:t>Primary key</w:t>
            </w:r>
          </w:p>
        </w:tc>
      </w:tr>
      <w:tr w:rsidR="00E362CE" w14:paraId="5E7F0E41" w14:textId="77777777" w:rsidTr="00E362CE">
        <w:tc>
          <w:tcPr>
            <w:tcW w:w="3116" w:type="dxa"/>
          </w:tcPr>
          <w:p w14:paraId="61EF0BDF" w14:textId="045A0B8C" w:rsidR="00E362CE" w:rsidRDefault="00CA4AEF" w:rsidP="00AD748F">
            <w:pPr>
              <w:ind w:left="0"/>
            </w:pPr>
            <w:r>
              <w:t>Hours_worked</w:t>
            </w:r>
          </w:p>
        </w:tc>
        <w:tc>
          <w:tcPr>
            <w:tcW w:w="3117" w:type="dxa"/>
          </w:tcPr>
          <w:p w14:paraId="2AA75FCD" w14:textId="15F5B085" w:rsidR="00E362CE" w:rsidRDefault="00CA4AEF" w:rsidP="00AD748F">
            <w:pPr>
              <w:ind w:left="0"/>
            </w:pPr>
            <w:r>
              <w:t>Int</w:t>
            </w:r>
          </w:p>
        </w:tc>
        <w:tc>
          <w:tcPr>
            <w:tcW w:w="3117" w:type="dxa"/>
          </w:tcPr>
          <w:p w14:paraId="721303A0" w14:textId="2005ABC8" w:rsidR="00E362CE" w:rsidRDefault="00CA4AEF" w:rsidP="00AD748F">
            <w:pPr>
              <w:ind w:left="0"/>
            </w:pPr>
            <w:r>
              <w:t>Hours worked that week</w:t>
            </w:r>
          </w:p>
        </w:tc>
      </w:tr>
      <w:tr w:rsidR="00E362CE" w14:paraId="1160628E" w14:textId="77777777" w:rsidTr="00E362CE">
        <w:tc>
          <w:tcPr>
            <w:tcW w:w="3116" w:type="dxa"/>
          </w:tcPr>
          <w:p w14:paraId="4B52BAA4" w14:textId="4F233291" w:rsidR="00E362CE" w:rsidRDefault="00CA4AEF" w:rsidP="00AD748F">
            <w:pPr>
              <w:ind w:left="0"/>
            </w:pPr>
            <w:r>
              <w:t>Date_worked</w:t>
            </w:r>
          </w:p>
        </w:tc>
        <w:tc>
          <w:tcPr>
            <w:tcW w:w="3117" w:type="dxa"/>
          </w:tcPr>
          <w:p w14:paraId="3FCEF60D" w14:textId="069679CF" w:rsidR="00E362CE" w:rsidRDefault="00CA4AEF" w:rsidP="00AD748F">
            <w:pPr>
              <w:ind w:left="0"/>
            </w:pPr>
            <w:r>
              <w:t>Datetime</w:t>
            </w:r>
          </w:p>
        </w:tc>
        <w:tc>
          <w:tcPr>
            <w:tcW w:w="3117" w:type="dxa"/>
          </w:tcPr>
          <w:p w14:paraId="01C22DB6" w14:textId="4EFA910A" w:rsidR="00E362CE" w:rsidRDefault="00CA4AEF" w:rsidP="00AD748F">
            <w:pPr>
              <w:ind w:left="0"/>
            </w:pPr>
            <w:r>
              <w:t>The start of the week</w:t>
            </w:r>
          </w:p>
        </w:tc>
      </w:tr>
      <w:tr w:rsidR="00E362CE" w14:paraId="327712D3" w14:textId="77777777" w:rsidTr="00E362CE">
        <w:tc>
          <w:tcPr>
            <w:tcW w:w="3116" w:type="dxa"/>
          </w:tcPr>
          <w:p w14:paraId="39B1A759" w14:textId="599F5D84" w:rsidR="00E362CE" w:rsidRDefault="00CA4AEF" w:rsidP="00AD748F">
            <w:pPr>
              <w:ind w:left="0"/>
            </w:pPr>
            <w:r>
              <w:t>Fk_employee_id</w:t>
            </w:r>
          </w:p>
        </w:tc>
        <w:tc>
          <w:tcPr>
            <w:tcW w:w="3117" w:type="dxa"/>
          </w:tcPr>
          <w:p w14:paraId="6F6DCFEE" w14:textId="26659707" w:rsidR="00E362CE" w:rsidRDefault="00CA4AEF" w:rsidP="00AD748F">
            <w:pPr>
              <w:ind w:left="0"/>
            </w:pPr>
            <w:r>
              <w:t>Int</w:t>
            </w:r>
          </w:p>
        </w:tc>
        <w:tc>
          <w:tcPr>
            <w:tcW w:w="3117" w:type="dxa"/>
          </w:tcPr>
          <w:p w14:paraId="62CECC0E" w14:textId="0D80BEC7" w:rsidR="00E362CE" w:rsidRDefault="00CA4AEF" w:rsidP="00AD748F">
            <w:pPr>
              <w:ind w:left="0"/>
            </w:pPr>
            <w:r>
              <w:t>Foreign key</w:t>
            </w:r>
          </w:p>
        </w:tc>
      </w:tr>
      <w:tr w:rsidR="00E362CE" w14:paraId="1F549860" w14:textId="77777777" w:rsidTr="00E362CE">
        <w:tc>
          <w:tcPr>
            <w:tcW w:w="3116" w:type="dxa"/>
          </w:tcPr>
          <w:p w14:paraId="1D19E50C" w14:textId="77777777" w:rsidR="00E362CE" w:rsidRDefault="00E362CE" w:rsidP="00AD748F">
            <w:pPr>
              <w:ind w:left="0"/>
            </w:pPr>
          </w:p>
        </w:tc>
        <w:tc>
          <w:tcPr>
            <w:tcW w:w="3117" w:type="dxa"/>
          </w:tcPr>
          <w:p w14:paraId="0574C046" w14:textId="77777777" w:rsidR="00E362CE" w:rsidRDefault="00E362CE" w:rsidP="00AD748F">
            <w:pPr>
              <w:ind w:left="0"/>
            </w:pPr>
          </w:p>
        </w:tc>
        <w:tc>
          <w:tcPr>
            <w:tcW w:w="3117" w:type="dxa"/>
          </w:tcPr>
          <w:p w14:paraId="6B00F8C5" w14:textId="77777777" w:rsidR="00E362CE" w:rsidRDefault="00E362CE" w:rsidP="00AD748F">
            <w:pPr>
              <w:ind w:left="0"/>
            </w:pPr>
          </w:p>
        </w:tc>
      </w:tr>
      <w:tr w:rsidR="00E362CE" w14:paraId="79131D3D" w14:textId="77777777" w:rsidTr="00E362CE">
        <w:tc>
          <w:tcPr>
            <w:tcW w:w="3116" w:type="dxa"/>
          </w:tcPr>
          <w:p w14:paraId="0B6669A1" w14:textId="77777777" w:rsidR="00E362CE" w:rsidRDefault="00E362CE" w:rsidP="00AD748F">
            <w:pPr>
              <w:ind w:left="0"/>
            </w:pPr>
          </w:p>
        </w:tc>
        <w:tc>
          <w:tcPr>
            <w:tcW w:w="3117" w:type="dxa"/>
          </w:tcPr>
          <w:p w14:paraId="72EEF54A" w14:textId="77777777" w:rsidR="00E362CE" w:rsidRDefault="00E362CE" w:rsidP="00AD748F">
            <w:pPr>
              <w:ind w:left="0"/>
            </w:pPr>
          </w:p>
        </w:tc>
        <w:tc>
          <w:tcPr>
            <w:tcW w:w="3117" w:type="dxa"/>
          </w:tcPr>
          <w:p w14:paraId="544513BD" w14:textId="77777777" w:rsidR="00E362CE" w:rsidRDefault="00E362CE" w:rsidP="00AD748F">
            <w:pPr>
              <w:ind w:left="0"/>
            </w:pPr>
          </w:p>
        </w:tc>
      </w:tr>
      <w:tr w:rsidR="00E362CE" w14:paraId="336FF80A" w14:textId="77777777" w:rsidTr="00E362CE">
        <w:tc>
          <w:tcPr>
            <w:tcW w:w="3116" w:type="dxa"/>
          </w:tcPr>
          <w:p w14:paraId="6D55965B" w14:textId="77777777" w:rsidR="00E362CE" w:rsidRDefault="00E362CE" w:rsidP="00AD748F">
            <w:pPr>
              <w:ind w:left="0"/>
            </w:pPr>
          </w:p>
        </w:tc>
        <w:tc>
          <w:tcPr>
            <w:tcW w:w="3117" w:type="dxa"/>
          </w:tcPr>
          <w:p w14:paraId="0776222A" w14:textId="77777777" w:rsidR="00E362CE" w:rsidRDefault="00E362CE" w:rsidP="00AD748F">
            <w:pPr>
              <w:ind w:left="0"/>
            </w:pPr>
          </w:p>
        </w:tc>
        <w:tc>
          <w:tcPr>
            <w:tcW w:w="3117" w:type="dxa"/>
          </w:tcPr>
          <w:p w14:paraId="5A095789" w14:textId="77777777" w:rsidR="00E362CE" w:rsidRDefault="00E362CE" w:rsidP="00AD748F">
            <w:pPr>
              <w:ind w:left="0"/>
            </w:pPr>
          </w:p>
        </w:tc>
      </w:tr>
    </w:tbl>
    <w:p w14:paraId="53BAD1C8" w14:textId="77777777" w:rsidR="00E362CE" w:rsidRDefault="00E362CE" w:rsidP="00AD748F">
      <w:pPr>
        <w:ind w:left="0"/>
      </w:pPr>
    </w:p>
    <w:p w14:paraId="69895915" w14:textId="77777777" w:rsidR="00905CE7" w:rsidRDefault="00905CE7" w:rsidP="00AD748F">
      <w:pPr>
        <w:ind w:left="0"/>
      </w:pPr>
    </w:p>
    <w:p w14:paraId="203CE19E" w14:textId="77777777" w:rsidR="003D4F03" w:rsidRDefault="003D4F03" w:rsidP="0068223B">
      <w:pPr>
        <w:pStyle w:val="Heading1"/>
        <w:rPr>
          <w:rStyle w:val="Heading1Char"/>
        </w:rPr>
      </w:pPr>
    </w:p>
    <w:p w14:paraId="2606FA44" w14:textId="77777777" w:rsidR="003D4F03" w:rsidRDefault="003D4F03" w:rsidP="0068223B">
      <w:pPr>
        <w:pStyle w:val="Heading1"/>
        <w:rPr>
          <w:rStyle w:val="Heading1Char"/>
        </w:rPr>
      </w:pPr>
    </w:p>
    <w:p w14:paraId="7F3E7257" w14:textId="00CB07E6" w:rsidR="003D4F03" w:rsidRDefault="003D4F03" w:rsidP="0068223B">
      <w:pPr>
        <w:pStyle w:val="Heading1"/>
        <w:rPr>
          <w:rStyle w:val="Heading1Char"/>
        </w:rPr>
      </w:pPr>
    </w:p>
    <w:p w14:paraId="07FAB223" w14:textId="77777777" w:rsidR="003D4F03" w:rsidRPr="003D4F03" w:rsidRDefault="003D4F03" w:rsidP="003D4F03"/>
    <w:p w14:paraId="45FF7702" w14:textId="131DF4A1" w:rsidR="00B42817" w:rsidRDefault="0068223B" w:rsidP="0068223B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List of Questions</w:t>
      </w:r>
    </w:p>
    <w:p w14:paraId="645725BF" w14:textId="39B4DC15" w:rsidR="00A539CB" w:rsidRDefault="00A539CB" w:rsidP="0068223B">
      <w:pPr>
        <w:pStyle w:val="ListParagraph"/>
        <w:numPr>
          <w:ilvl w:val="0"/>
          <w:numId w:val="2"/>
        </w:numPr>
      </w:pPr>
      <w:r>
        <w:t>What departments are there in the company and what job titles are there?</w:t>
      </w:r>
    </w:p>
    <w:p w14:paraId="5A8E193E" w14:textId="3FBD586D" w:rsidR="00A539CB" w:rsidRDefault="00A539CB" w:rsidP="00A539CB">
      <w:pPr>
        <w:pStyle w:val="ListParagraph"/>
        <w:numPr>
          <w:ilvl w:val="0"/>
          <w:numId w:val="2"/>
        </w:numPr>
      </w:pPr>
      <w:r>
        <w:t>What is the operating cost of each restaurant and where are they located?</w:t>
      </w:r>
    </w:p>
    <w:p w14:paraId="7BBA56DF" w14:textId="15A9BDF9" w:rsidR="00DF2F3D" w:rsidRDefault="00A539CB" w:rsidP="0068223B">
      <w:pPr>
        <w:pStyle w:val="ListParagraph"/>
        <w:numPr>
          <w:ilvl w:val="0"/>
          <w:numId w:val="2"/>
        </w:numPr>
      </w:pPr>
      <w:r>
        <w:t>What restaurants currently don’t have any vendors?</w:t>
      </w:r>
    </w:p>
    <w:p w14:paraId="6A26B074" w14:textId="662C52C8" w:rsidR="00A539CB" w:rsidRDefault="00A539CB" w:rsidP="0068223B">
      <w:pPr>
        <w:pStyle w:val="ListParagraph"/>
        <w:numPr>
          <w:ilvl w:val="0"/>
          <w:numId w:val="2"/>
        </w:numPr>
      </w:pPr>
      <w:r>
        <w:t>What is the highest revenue of the 10 restaurants and lowest revenue of the 10 restaurants?</w:t>
      </w:r>
    </w:p>
    <w:p w14:paraId="4D70B393" w14:textId="269C0601" w:rsidR="00A539CB" w:rsidRDefault="00A539CB" w:rsidP="0068223B">
      <w:pPr>
        <w:pStyle w:val="ListParagraph"/>
        <w:numPr>
          <w:ilvl w:val="0"/>
          <w:numId w:val="2"/>
        </w:numPr>
      </w:pPr>
      <w:r>
        <w:t>What employees has similar backgrounds and have not yet had a background check?</w:t>
      </w:r>
    </w:p>
    <w:p w14:paraId="070F806A" w14:textId="236A36BB" w:rsidR="00A539CB" w:rsidRDefault="001B7460" w:rsidP="0068223B">
      <w:pPr>
        <w:pStyle w:val="ListParagraph"/>
        <w:numPr>
          <w:ilvl w:val="0"/>
          <w:numId w:val="2"/>
        </w:numPr>
      </w:pPr>
      <w:r>
        <w:t>What orders from vendors have not arrived yet?</w:t>
      </w:r>
    </w:p>
    <w:p w14:paraId="6839B0EA" w14:textId="6B85CCD2" w:rsidR="0068223B" w:rsidRDefault="00A539CB" w:rsidP="0068223B">
      <w:pPr>
        <w:pStyle w:val="ListParagraph"/>
        <w:numPr>
          <w:ilvl w:val="0"/>
          <w:numId w:val="2"/>
        </w:numPr>
      </w:pPr>
      <w:r>
        <w:t>What branches</w:t>
      </w:r>
      <w:r w:rsidR="0068223B">
        <w:t xml:space="preserve"> need to reorder soap</w:t>
      </w:r>
      <w:r>
        <w:t xml:space="preserve"> and have low stocks?</w:t>
      </w:r>
    </w:p>
    <w:p w14:paraId="18860FDD" w14:textId="4BCC5723" w:rsidR="0068223B" w:rsidRDefault="003D3409" w:rsidP="0068223B">
      <w:pPr>
        <w:pStyle w:val="ListParagraph"/>
        <w:numPr>
          <w:ilvl w:val="0"/>
          <w:numId w:val="2"/>
        </w:numPr>
      </w:pPr>
      <w:r>
        <w:t>Find top 3 most profitability branches for distributing company awards.</w:t>
      </w:r>
    </w:p>
    <w:p w14:paraId="7937BC64" w14:textId="26AA6B32" w:rsidR="004F303C" w:rsidRDefault="004F303C" w:rsidP="004F303C"/>
    <w:p w14:paraId="72DF1CED" w14:textId="1A5A6626" w:rsidR="004F303C" w:rsidRDefault="004F303C" w:rsidP="004F303C"/>
    <w:p w14:paraId="190D8604" w14:textId="1E08E851" w:rsidR="004F303C" w:rsidRDefault="004F303C" w:rsidP="004F303C"/>
    <w:p w14:paraId="56C529EA" w14:textId="09D850BB" w:rsidR="004F303C" w:rsidRDefault="004F303C" w:rsidP="004F303C"/>
    <w:p w14:paraId="4A9DB960" w14:textId="240984E6" w:rsidR="004F303C" w:rsidRDefault="004F303C" w:rsidP="004F303C"/>
    <w:p w14:paraId="1C3C41BA" w14:textId="45EDDEF7" w:rsidR="004F303C" w:rsidRDefault="004F303C" w:rsidP="004F303C"/>
    <w:p w14:paraId="518F92C7" w14:textId="3A6D6719" w:rsidR="004F303C" w:rsidRDefault="004F303C" w:rsidP="004F303C"/>
    <w:p w14:paraId="1218F52A" w14:textId="04B033A0" w:rsidR="004F303C" w:rsidRDefault="004F303C" w:rsidP="004F303C"/>
    <w:p w14:paraId="76B93D84" w14:textId="286481F4" w:rsidR="004F303C" w:rsidRDefault="004F303C" w:rsidP="004F303C"/>
    <w:p w14:paraId="32DA295C" w14:textId="62A3A816" w:rsidR="004F303C" w:rsidRDefault="004F303C" w:rsidP="004F303C"/>
    <w:p w14:paraId="55C4ABE2" w14:textId="0757B060" w:rsidR="004F303C" w:rsidRDefault="004F303C" w:rsidP="004F303C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Closing Statement</w:t>
      </w:r>
      <w:bookmarkStart w:id="0" w:name="_GoBack"/>
      <w:bookmarkEnd w:id="0"/>
    </w:p>
    <w:p w14:paraId="4A16042D" w14:textId="098ED355" w:rsidR="007E7E43" w:rsidRPr="007E7E43" w:rsidRDefault="007E7E43" w:rsidP="007E7E43">
      <w:r>
        <w:t xml:space="preserve">The hardest part of this project is populating the database. Although relatively simple in its coding complexity the sheer amount of lines required to populate a ten table, ten attributes per table database is massive. Almost 500 lines of code to populate the database. Another part I found difficult is relationships between different attributes. In theory everything has a proper relationship and cardinalities. But when actually trying to implement it, it’s a </w:t>
      </w:r>
      <w:r w:rsidR="006E58AF">
        <w:t>head scratching</w:t>
      </w:r>
      <w:r>
        <w:t xml:space="preserve"> task. </w:t>
      </w:r>
    </w:p>
    <w:p w14:paraId="0A904BE7" w14:textId="79E4A720" w:rsidR="004F303C" w:rsidRPr="0068223B" w:rsidRDefault="004F303C" w:rsidP="004F303C"/>
    <w:sectPr w:rsidR="004F303C" w:rsidRPr="0068223B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F12C4" w14:textId="77777777" w:rsidR="004F303C" w:rsidRDefault="004F303C">
      <w:pPr>
        <w:spacing w:after="0" w:line="240" w:lineRule="auto"/>
      </w:pPr>
      <w:r>
        <w:separator/>
      </w:r>
    </w:p>
  </w:endnote>
  <w:endnote w:type="continuationSeparator" w:id="0">
    <w:p w14:paraId="100CBC91" w14:textId="77777777" w:rsidR="004F303C" w:rsidRDefault="004F3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97F34" w14:textId="77777777" w:rsidR="004F303C" w:rsidRDefault="004F303C">
    <w:pPr>
      <w:pStyle w:val="Footer"/>
    </w:pPr>
    <w:sdt>
      <w:sdtPr>
        <w:id w:val="2139765491"/>
        <w:placeholder>
          <w:docPart w:val="DF2F5DEB0A3F474C80706C6226F94884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-747110299"/>
        <w:placeholder>
          <w:docPart w:val="DF2F5DEB0A3F474C80706C6226F94884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1832874115"/>
        <w:placeholder>
          <w:docPart w:val="DF2F5DEB0A3F474C80706C6226F94884"/>
        </w:placeholder>
        <w:temporary/>
        <w:showingPlcHdr/>
        <w15:appearance w15:val="hidden"/>
      </w:sdtPr>
      <w:sdtContent>
        <w:r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4F303C" w14:paraId="463E238B" w14:textId="77777777">
      <w:tc>
        <w:tcPr>
          <w:tcW w:w="4675" w:type="dxa"/>
        </w:tcPr>
        <w:p w14:paraId="46563117" w14:textId="46E18038" w:rsidR="004F303C" w:rsidRDefault="004F303C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193E815C68354DAF87D28C404B45CD0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t>Restaurant Chain Database</w:t>
              </w:r>
            </w:sdtContent>
          </w:sdt>
          <w:r>
            <w:t xml:space="preserve"> |</w:t>
          </w:r>
          <w:r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DEFF863BC9F347E0BA535C37E7BF100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Sam Yu</w:t>
              </w:r>
            </w:sdtContent>
          </w:sdt>
        </w:p>
      </w:tc>
      <w:tc>
        <w:tcPr>
          <w:tcW w:w="4675" w:type="dxa"/>
        </w:tcPr>
        <w:p w14:paraId="73A619F1" w14:textId="14416E1F" w:rsidR="004F303C" w:rsidRDefault="004F303C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845029">
            <w:rPr>
              <w:noProof/>
            </w:rPr>
            <w:t>12</w:t>
          </w:r>
          <w:r>
            <w:fldChar w:fldCharType="end"/>
          </w:r>
          <w:r>
            <w:t xml:space="preserve"> of  </w:t>
          </w:r>
          <w:fldSimple w:instr=" SECTIONPAGES  \* Arabic  \* MERGEFORMAT ">
            <w:r w:rsidR="00845029">
              <w:rPr>
                <w:noProof/>
              </w:rPr>
              <w:t>12</w:t>
            </w:r>
          </w:fldSimple>
        </w:p>
      </w:tc>
    </w:tr>
  </w:tbl>
  <w:p w14:paraId="58E66209" w14:textId="77777777" w:rsidR="004F303C" w:rsidRDefault="004F30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A6836" w14:textId="7330522A" w:rsidR="004F303C" w:rsidRDefault="004F303C">
    <w:pPr>
      <w:pStyle w:val="Footer"/>
    </w:pPr>
    <w:sdt>
      <w:sdtPr>
        <w:alias w:val="Title"/>
        <w:tag w:val=""/>
        <w:id w:val="1325624233"/>
        <w:placeholder>
          <w:docPart w:val="193E815C68354DAF87D28C404B45CD0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Restaurant Chain Database</w:t>
        </w:r>
      </w:sdtContent>
    </w:sdt>
    <w:r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DEFF863BC9F347E0BA535C37E7BF100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Sam Yu</w:t>
        </w:r>
      </w:sdtContent>
    </w:sdt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0834A" w14:textId="77777777" w:rsidR="004F303C" w:rsidRDefault="004F303C">
      <w:pPr>
        <w:spacing w:after="0" w:line="240" w:lineRule="auto"/>
      </w:pPr>
      <w:r>
        <w:separator/>
      </w:r>
    </w:p>
  </w:footnote>
  <w:footnote w:type="continuationSeparator" w:id="0">
    <w:p w14:paraId="47777C03" w14:textId="77777777" w:rsidR="004F303C" w:rsidRDefault="004F3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D0D27"/>
    <w:multiLevelType w:val="hybridMultilevel"/>
    <w:tmpl w:val="FAB6BF36"/>
    <w:lvl w:ilvl="0" w:tplc="EE968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A732C9"/>
    <w:multiLevelType w:val="hybridMultilevel"/>
    <w:tmpl w:val="74C665CA"/>
    <w:lvl w:ilvl="0" w:tplc="93E8C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CB"/>
    <w:rsid w:val="000A69EC"/>
    <w:rsid w:val="000E76C9"/>
    <w:rsid w:val="001B7460"/>
    <w:rsid w:val="003D3409"/>
    <w:rsid w:val="003D4F03"/>
    <w:rsid w:val="00450C9C"/>
    <w:rsid w:val="004752BA"/>
    <w:rsid w:val="004858CF"/>
    <w:rsid w:val="004F303C"/>
    <w:rsid w:val="005744F1"/>
    <w:rsid w:val="00591314"/>
    <w:rsid w:val="005C1FC7"/>
    <w:rsid w:val="00624DA2"/>
    <w:rsid w:val="0068223B"/>
    <w:rsid w:val="00684A33"/>
    <w:rsid w:val="006E58AF"/>
    <w:rsid w:val="00725ED2"/>
    <w:rsid w:val="007E7E43"/>
    <w:rsid w:val="00845029"/>
    <w:rsid w:val="00905CE7"/>
    <w:rsid w:val="0096570F"/>
    <w:rsid w:val="009834F3"/>
    <w:rsid w:val="00A4386E"/>
    <w:rsid w:val="00A539CB"/>
    <w:rsid w:val="00AD748F"/>
    <w:rsid w:val="00B42817"/>
    <w:rsid w:val="00B474DC"/>
    <w:rsid w:val="00BE0022"/>
    <w:rsid w:val="00CA4AEF"/>
    <w:rsid w:val="00DF2F3D"/>
    <w:rsid w:val="00E30CCA"/>
    <w:rsid w:val="00E32DCB"/>
    <w:rsid w:val="00E362CE"/>
    <w:rsid w:val="00FD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2C5C6DA"/>
  <w15:chartTrackingRefBased/>
  <w15:docId w15:val="{B247D2B4-7038-4EE7-90D3-46F89A41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unhideWhenUsed/>
    <w:qFormat/>
    <w:rsid w:val="00624DA2"/>
    <w:p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4D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D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D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D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D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D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6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yu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AFA9B87306540FC9217B96EC1D75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C946B-B6D5-4745-988F-39003DFF2CE7}"/>
      </w:docPartPr>
      <w:docPartBody>
        <w:p w:rsidR="001902AE" w:rsidRDefault="001A61B9">
          <w:pPr>
            <w:pStyle w:val="CAFA9B87306540FC9217B96EC1D75CD4"/>
          </w:pPr>
          <w:r>
            <w:t>[Term Paper Title]</w:t>
          </w:r>
        </w:p>
      </w:docPartBody>
    </w:docPart>
    <w:docPart>
      <w:docPartPr>
        <w:name w:val="ABA33F0BF6364CE7AB6AAC6B08A5B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20541-0506-4A4E-A28C-4EEB23A90043}"/>
      </w:docPartPr>
      <w:docPartBody>
        <w:p w:rsidR="001902AE" w:rsidRDefault="001A61B9">
          <w:pPr>
            <w:pStyle w:val="ABA33F0BF6364CE7AB6AAC6B08A5B61A"/>
          </w:pPr>
          <w:r>
            <w:t>[Your Name]</w:t>
          </w:r>
        </w:p>
      </w:docPartBody>
    </w:docPart>
    <w:docPart>
      <w:docPartPr>
        <w:name w:val="415336F0A283416DBA2CE9BD8BD55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30CF1-BA01-40E0-AFCC-4FE3B4F5783D}"/>
      </w:docPartPr>
      <w:docPartBody>
        <w:p w:rsidR="001902AE" w:rsidRDefault="001A61B9">
          <w:pPr>
            <w:pStyle w:val="415336F0A283416DBA2CE9BD8BD55F59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DF2F5DEB0A3F474C80706C6226F94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F794A-300A-4653-8E43-0D0457D3A52A}"/>
      </w:docPartPr>
      <w:docPartBody>
        <w:p w:rsidR="001902AE" w:rsidRDefault="001A61B9">
          <w:pPr>
            <w:pStyle w:val="DF2F5DEB0A3F474C80706C6226F94884"/>
          </w:pPr>
          <w:r>
            <w:t>Results</w:t>
          </w:r>
        </w:p>
      </w:docPartBody>
    </w:docPart>
    <w:docPart>
      <w:docPartPr>
        <w:name w:val="193E815C68354DAF87D28C404B45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A7BE9-02A8-476C-9D7E-6BB1A954EA13}"/>
      </w:docPartPr>
      <w:docPartBody>
        <w:p w:rsidR="001902AE" w:rsidRDefault="001A61B9">
          <w:pPr>
            <w:pStyle w:val="193E815C68354DAF87D28C404B45CD0F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DEFF863BC9F347E0BA535C37E7BF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9AFF5-6C89-4E45-8D1E-3B7300695000}"/>
      </w:docPartPr>
      <w:docPartBody>
        <w:p w:rsidR="001902AE" w:rsidRDefault="001A61B9">
          <w:pPr>
            <w:pStyle w:val="DEFF863BC9F347E0BA535C37E7BF1008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B9"/>
    <w:rsid w:val="001902AE"/>
    <w:rsid w:val="001A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1A61B9"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FA9B87306540FC9217B96EC1D75CD4">
    <w:name w:val="CAFA9B87306540FC9217B96EC1D75CD4"/>
  </w:style>
  <w:style w:type="paragraph" w:customStyle="1" w:styleId="ABA33F0BF6364CE7AB6AAC6B08A5B61A">
    <w:name w:val="ABA33F0BF6364CE7AB6AAC6B08A5B61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34F000E9AAE4E1992B143BB5DF0EDDD">
    <w:name w:val="F34F000E9AAE4E1992B143BB5DF0EDDD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415336F0A283416DBA2CE9BD8BD55F59">
    <w:name w:val="415336F0A283416DBA2CE9BD8BD55F59"/>
  </w:style>
  <w:style w:type="character" w:customStyle="1" w:styleId="Heading1Char">
    <w:name w:val="Heading 1 Char"/>
    <w:basedOn w:val="DefaultParagraphFont"/>
    <w:link w:val="Heading1"/>
    <w:uiPriority w:val="1"/>
    <w:rsid w:val="001A61B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14BFEFD316C64F10B2A20F3BDA697CA1">
    <w:name w:val="14BFEFD316C64F10B2A20F3BDA697CA1"/>
  </w:style>
  <w:style w:type="paragraph" w:customStyle="1" w:styleId="2CB075DB48784530ABC350DB1EF1B9DA">
    <w:name w:val="2CB075DB48784530ABC350DB1EF1B9DA"/>
  </w:style>
  <w:style w:type="paragraph" w:customStyle="1" w:styleId="CEB8CF282AC044B6891D3D202FA5823B">
    <w:name w:val="CEB8CF282AC044B6891D3D202FA5823B"/>
  </w:style>
  <w:style w:type="paragraph" w:customStyle="1" w:styleId="851EFE378FD240F18472E1280ACA8328">
    <w:name w:val="851EFE378FD240F18472E1280ACA8328"/>
  </w:style>
  <w:style w:type="paragraph" w:customStyle="1" w:styleId="15AA34B1497041569F67A0CE4A382CCD">
    <w:name w:val="15AA34B1497041569F67A0CE4A382CCD"/>
  </w:style>
  <w:style w:type="paragraph" w:customStyle="1" w:styleId="922D7422FBA8475EAF38BB3AB6C9AA4F">
    <w:name w:val="922D7422FBA8475EAF38BB3AB6C9AA4F"/>
  </w:style>
  <w:style w:type="paragraph" w:customStyle="1" w:styleId="2F0FF5D01E4C4584875BA439839D04E6">
    <w:name w:val="2F0FF5D01E4C4584875BA439839D04E6"/>
  </w:style>
  <w:style w:type="paragraph" w:customStyle="1" w:styleId="0F133D7DC3D34B19A727C1DE143D32A2">
    <w:name w:val="0F133D7DC3D34B19A727C1DE143D32A2"/>
  </w:style>
  <w:style w:type="paragraph" w:customStyle="1" w:styleId="BA25206160F743009A9D18A50DCF77FA">
    <w:name w:val="BA25206160F743009A9D18A50DCF77FA"/>
  </w:style>
  <w:style w:type="paragraph" w:customStyle="1" w:styleId="0DC60AF4E4AE46F095AACCC8487F49C9">
    <w:name w:val="0DC60AF4E4AE46F095AACCC8487F49C9"/>
  </w:style>
  <w:style w:type="paragraph" w:customStyle="1" w:styleId="DF2F5DEB0A3F474C80706C6226F94884">
    <w:name w:val="DF2F5DEB0A3F474C80706C6226F94884"/>
  </w:style>
  <w:style w:type="paragraph" w:customStyle="1" w:styleId="50DB733D1BD14CAFAABDC461FB9EAC57">
    <w:name w:val="50DB733D1BD14CAFAABDC461FB9EAC57"/>
  </w:style>
  <w:style w:type="paragraph" w:customStyle="1" w:styleId="FA77834232294BCFA4C13B1531BC4B2A">
    <w:name w:val="FA77834232294BCFA4C13B1531BC4B2A"/>
  </w:style>
  <w:style w:type="paragraph" w:customStyle="1" w:styleId="6BC7EF323ADD4E3D98694D6A2A9C7D9C">
    <w:name w:val="6BC7EF323ADD4E3D98694D6A2A9C7D9C"/>
  </w:style>
  <w:style w:type="paragraph" w:customStyle="1" w:styleId="B7A43F8DD76C41C7A34A8D560FCC6EC8">
    <w:name w:val="B7A43F8DD76C41C7A34A8D560FCC6EC8"/>
  </w:style>
  <w:style w:type="paragraph" w:customStyle="1" w:styleId="2425B4DB24D5421192F9E18C264E70AA">
    <w:name w:val="2425B4DB24D5421192F9E18C264E70AA"/>
  </w:style>
  <w:style w:type="paragraph" w:customStyle="1" w:styleId="AF8F7DDF7751484B9FD6DC8ED5BECF3A">
    <w:name w:val="AF8F7DDF7751484B9FD6DC8ED5BECF3A"/>
  </w:style>
  <w:style w:type="paragraph" w:customStyle="1" w:styleId="FA8F6018CAD84F8282EF6B2DF876B29F">
    <w:name w:val="FA8F6018CAD84F8282EF6B2DF876B29F"/>
  </w:style>
  <w:style w:type="paragraph" w:customStyle="1" w:styleId="83D3F24603744C2DA3FEBB9FD9A13FF2">
    <w:name w:val="83D3F24603744C2DA3FEBB9FD9A13FF2"/>
  </w:style>
  <w:style w:type="paragraph" w:customStyle="1" w:styleId="ABB25C26AF4D4CBFA3BFCACF7F29E9D6">
    <w:name w:val="ABB25C26AF4D4CBFA3BFCACF7F29E9D6"/>
  </w:style>
  <w:style w:type="paragraph" w:customStyle="1" w:styleId="75E947C059434F68B82DB85B7D7DC943">
    <w:name w:val="75E947C059434F68B82DB85B7D7DC943"/>
  </w:style>
  <w:style w:type="paragraph" w:customStyle="1" w:styleId="BDB6AB2E56354D29B39799A6AFE4B2B6">
    <w:name w:val="BDB6AB2E56354D29B39799A6AFE4B2B6"/>
  </w:style>
  <w:style w:type="paragraph" w:customStyle="1" w:styleId="193E815C68354DAF87D28C404B45CD0F">
    <w:name w:val="193E815C68354DAF87D28C404B45CD0F"/>
  </w:style>
  <w:style w:type="paragraph" w:customStyle="1" w:styleId="DEFF863BC9F347E0BA535C37E7BF1008">
    <w:name w:val="DEFF863BC9F347E0BA535C37E7BF1008"/>
  </w:style>
  <w:style w:type="paragraph" w:customStyle="1" w:styleId="6071F8144EEC4F288A0B073D59AAD01F">
    <w:name w:val="6071F8144EEC4F288A0B073D59AAD01F"/>
    <w:rsid w:val="001A61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</Template>
  <TotalTime>27</TotalTime>
  <Pages>13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Restaurant Chain Database</vt:lpstr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Chain Database</dc:title>
  <dc:creator>Sam Yu</dc:creator>
  <cp:keywords/>
  <cp:lastModifiedBy>Sam Yu</cp:lastModifiedBy>
  <cp:revision>12</cp:revision>
  <dcterms:created xsi:type="dcterms:W3CDTF">2017-04-20T03:58:00Z</dcterms:created>
  <dcterms:modified xsi:type="dcterms:W3CDTF">2017-04-20T04:25:00Z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